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B7AB" w14:textId="3769C7C9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Name: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277799268"/>
          <w:placeholder>
            <w:docPart w:val="8BB3DE4BEC134A58894798C9ACFE3718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Charlie Nitschelm</w:t>
          </w:r>
        </w:sdtContent>
      </w:sdt>
    </w:p>
    <w:p w14:paraId="693FEDC4" w14:textId="622C23B6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 xml:space="preserve">ID: </w:t>
      </w:r>
      <w:sdt>
        <w:sdtPr>
          <w:rPr>
            <w:rFonts w:ascii="Times New Roman" w:hAnsi="Times New Roman" w:cs="Times New Roman"/>
            <w:b/>
          </w:rPr>
          <w:id w:val="-1189061080"/>
          <w:placeholder>
            <w:docPart w:val="49D5FAFCA7044A7DA62CD9C5D1EAEAA4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936785333</w:t>
          </w:r>
        </w:sdtContent>
      </w:sdt>
    </w:p>
    <w:p w14:paraId="54915F74" w14:textId="283262F7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Email: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974137666"/>
          <w:placeholder>
            <w:docPart w:val="90841FAB729E42C0B6E6118874BAC3A7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cjn1012@wildcats.unh.edu</w:t>
          </w:r>
        </w:sdtContent>
      </w:sdt>
    </w:p>
    <w:p w14:paraId="6807CA84" w14:textId="67C7337E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Major: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370603682"/>
          <w:placeholder>
            <w:docPart w:val="F05031C2CDC04C14BCCAA0B56D7B2985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Mechanical Engineering</w:t>
          </w:r>
        </w:sdtContent>
      </w:sdt>
    </w:p>
    <w:p w14:paraId="0DF120F1" w14:textId="7EE43133" w:rsidR="0034322D" w:rsidRPr="00C821AA" w:rsidRDefault="00621E3B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 xml:space="preserve">Graduation Month: </w:t>
      </w:r>
      <w:sdt>
        <w:sdtPr>
          <w:rPr>
            <w:rFonts w:ascii="Times New Roman" w:hAnsi="Times New Roman" w:cs="Times New Roman"/>
            <w:b/>
          </w:rPr>
          <w:tag w:val="Graduation Month"/>
          <w:id w:val="1774434442"/>
          <w:placeholder>
            <w:docPart w:val="572F893313B64434A48CB5807A332415"/>
          </w:placeholder>
          <w:dropDownList>
            <w:listItem w:value="Choose an item."/>
            <w:listItem w:displayText="May" w:value="May"/>
            <w:listItem w:displayText="September" w:value="September"/>
            <w:listItem w:displayText="December" w:value="December"/>
          </w:dropDownList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May</w:t>
          </w:r>
        </w:sdtContent>
      </w:sdt>
      <w:r w:rsidR="00EC0C80" w:rsidRPr="00C821AA">
        <w:rPr>
          <w:rFonts w:ascii="Times New Roman" w:hAnsi="Times New Roman" w:cs="Times New Roman"/>
          <w:b/>
        </w:rPr>
        <w:tab/>
      </w:r>
      <w:r w:rsidRPr="00C821AA">
        <w:rPr>
          <w:rFonts w:ascii="Times New Roman" w:hAnsi="Times New Roman" w:cs="Times New Roman"/>
          <w:b/>
        </w:rPr>
        <w:t xml:space="preserve">Graduation Year: </w:t>
      </w:r>
      <w:sdt>
        <w:sdtPr>
          <w:rPr>
            <w:rFonts w:ascii="Times New Roman" w:hAnsi="Times New Roman" w:cs="Times New Roman"/>
            <w:b/>
          </w:rPr>
          <w:id w:val="-735088966"/>
          <w:placeholder>
            <w:docPart w:val="46257D96732F4B71AD9FD40A24EB0B7A"/>
          </w:placeholder>
          <w:text/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2020</w:t>
          </w:r>
        </w:sdtContent>
      </w:sdt>
    </w:p>
    <w:p w14:paraId="7689821B" w14:textId="77777777" w:rsidR="00C821AA" w:rsidRDefault="00C821AA">
      <w:pPr>
        <w:rPr>
          <w:rFonts w:ascii="Times New Roman" w:hAnsi="Times New Roman" w:cs="Times New Roman"/>
          <w:b/>
        </w:rPr>
      </w:pPr>
    </w:p>
    <w:p w14:paraId="14514DBB" w14:textId="77777777" w:rsidR="0034322D" w:rsidRPr="00C821AA" w:rsidRDefault="0034322D" w:rsidP="00C821AA">
      <w:pPr>
        <w:rPr>
          <w:rFonts w:ascii="Times New Roman" w:hAnsi="Times New Roman" w:cs="Times New Roman"/>
          <w:b/>
          <w:u w:val="single"/>
        </w:rPr>
      </w:pPr>
      <w:r w:rsidRPr="00C821AA">
        <w:rPr>
          <w:rFonts w:ascii="Times New Roman" w:hAnsi="Times New Roman" w:cs="Times New Roman"/>
          <w:b/>
          <w:u w:val="single"/>
        </w:rPr>
        <w:t xml:space="preserve">Check one: </w:t>
      </w:r>
    </w:p>
    <w:p w14:paraId="0E1FC598" w14:textId="2B800E5D" w:rsidR="00621E3B" w:rsidRPr="00C821AA" w:rsidRDefault="0059672A">
      <w:pPr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id w:val="2024512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1E3B" w:rsidRPr="00C821AA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C162B9" w:rsidRPr="00C821AA">
        <w:rPr>
          <w:rFonts w:ascii="Times New Roman" w:hAnsi="Times New Roman" w:cs="Times New Roman"/>
          <w:b/>
        </w:rPr>
        <w:t xml:space="preserve"> </w:t>
      </w:r>
      <w:r w:rsidR="0034322D" w:rsidRPr="00C821AA">
        <w:rPr>
          <w:rFonts w:ascii="Times New Roman" w:hAnsi="Times New Roman" w:cs="Times New Roman"/>
          <w:b/>
        </w:rPr>
        <w:t>University Honors in Major</w:t>
      </w:r>
      <w:r w:rsidR="00C821AA">
        <w:rPr>
          <w:rFonts w:ascii="Times New Roman" w:hAnsi="Times New Roman" w:cs="Times New Roman"/>
          <w:b/>
        </w:rPr>
        <w:t xml:space="preserve"> </w:t>
      </w:r>
      <w:r w:rsidR="00C821AA">
        <w:rPr>
          <w:rFonts w:ascii="Times New Roman" w:hAnsi="Times New Roman" w:cs="Times New Roman"/>
          <w:b/>
        </w:rPr>
        <w:tab/>
      </w:r>
      <w:r w:rsidR="00C821AA">
        <w:rPr>
          <w:rFonts w:ascii="Times New Roman" w:hAnsi="Times New Roman" w:cs="Times New Roman"/>
          <w:b/>
        </w:rPr>
        <w:tab/>
      </w:r>
      <w:sdt>
        <w:sdtPr>
          <w:rPr>
            <w:rFonts w:ascii="Times New Roman" w:hAnsi="Times New Roman" w:cs="Times New Roman"/>
            <w:b/>
          </w:rPr>
          <w:id w:val="-2616933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396A">
            <w:rPr>
              <w:rFonts w:ascii="MS Gothic" w:eastAsia="MS Gothic" w:hAnsi="Times New Roman" w:cs="Times New Roman" w:hint="eastAsia"/>
              <w:b/>
            </w:rPr>
            <w:t>☒</w:t>
          </w:r>
        </w:sdtContent>
      </w:sdt>
      <w:r w:rsidR="00C821AA" w:rsidRPr="00C821AA">
        <w:rPr>
          <w:rFonts w:ascii="Times New Roman" w:hAnsi="Times New Roman" w:cs="Times New Roman"/>
          <w:b/>
        </w:rPr>
        <w:t xml:space="preserve"> </w:t>
      </w:r>
      <w:r w:rsidR="00C162B9" w:rsidRPr="00C821AA">
        <w:rPr>
          <w:rFonts w:ascii="Times New Roman" w:hAnsi="Times New Roman" w:cs="Times New Roman"/>
          <w:b/>
        </w:rPr>
        <w:t>U</w:t>
      </w:r>
      <w:r w:rsidR="00621E3B" w:rsidRPr="00C821AA">
        <w:rPr>
          <w:rFonts w:ascii="Times New Roman" w:hAnsi="Times New Roman" w:cs="Times New Roman"/>
          <w:b/>
        </w:rPr>
        <w:t>niversity Honors: Interdisciplinary</w:t>
      </w:r>
    </w:p>
    <w:p w14:paraId="73EC16B5" w14:textId="77777777" w:rsidR="0034322D" w:rsidRPr="00C821AA" w:rsidRDefault="0059672A">
      <w:pPr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id w:val="6498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21AA" w:rsidRPr="00C821AA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C821AA" w:rsidRPr="00C821AA">
        <w:rPr>
          <w:rFonts w:ascii="Times New Roman" w:hAnsi="Times New Roman" w:cs="Times New Roman"/>
          <w:b/>
        </w:rPr>
        <w:t xml:space="preserve"> </w:t>
      </w:r>
      <w:r w:rsidR="004D5695">
        <w:rPr>
          <w:rFonts w:ascii="Times New Roman" w:hAnsi="Times New Roman" w:cs="Times New Roman"/>
          <w:b/>
        </w:rPr>
        <w:t xml:space="preserve">Departmental Honors </w:t>
      </w:r>
      <w:r w:rsidR="0034322D" w:rsidRPr="00C821AA">
        <w:rPr>
          <w:rFonts w:ascii="Times New Roman" w:hAnsi="Times New Roman" w:cs="Times New Roman"/>
          <w:b/>
        </w:rPr>
        <w:t>Only</w:t>
      </w:r>
    </w:p>
    <w:p w14:paraId="43300A53" w14:textId="2884B865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Proposed Thesis Topic: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r w:rsidR="000B396A" w:rsidRPr="000B396A">
        <w:rPr>
          <w:rFonts w:ascii="Times New Roman" w:hAnsi="Times New Roman" w:cs="Times New Roman"/>
          <w:b/>
          <w:sz w:val="18"/>
          <w:szCs w:val="18"/>
        </w:rPr>
        <w:t>The Development of a College Engineering Organization and the Inevitable Transition of Power</w:t>
      </w:r>
    </w:p>
    <w:p w14:paraId="2508F3A3" w14:textId="1003338D" w:rsidR="0034322D" w:rsidRPr="00C821AA" w:rsidRDefault="0034322D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Proposed Advisor:</w:t>
      </w:r>
      <w:r w:rsidR="00C162B9" w:rsidRPr="00C821AA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492090854"/>
          <w:placeholder>
            <w:docPart w:val="32E5DBD7645A4F508D3637D4DA64B063"/>
          </w:placeholder>
        </w:sdtPr>
        <w:sdtEndPr/>
        <w:sdtContent>
          <w:r w:rsidR="000B396A">
            <w:rPr>
              <w:rFonts w:ascii="Times New Roman" w:hAnsi="Times New Roman" w:cs="Times New Roman"/>
              <w:b/>
            </w:rPr>
            <w:t>Todd Gross</w:t>
          </w:r>
        </w:sdtContent>
      </w:sdt>
    </w:p>
    <w:p w14:paraId="637773C1" w14:textId="6CF5FDF7" w:rsidR="00C162B9" w:rsidRDefault="0034322D">
      <w:pPr>
        <w:rPr>
          <w:rFonts w:ascii="Times New Roman" w:hAnsi="Times New Roman" w:cs="Times New Roman"/>
        </w:rPr>
      </w:pPr>
      <w:r w:rsidRPr="00C821AA">
        <w:rPr>
          <w:rFonts w:ascii="Times New Roman" w:hAnsi="Times New Roman" w:cs="Times New Roman"/>
          <w:b/>
        </w:rPr>
        <w:t>Advisor’s title and department:</w:t>
      </w:r>
      <w:r w:rsidR="00621E3B" w:rsidRPr="00621E3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666430093"/>
          <w:placeholder>
            <w:docPart w:val="9405911DD91C41F1B4B3C32F5D24B7DC"/>
          </w:placeholder>
        </w:sdtPr>
        <w:sdtEndPr/>
        <w:sdtContent>
          <w:r w:rsidR="000B396A">
            <w:rPr>
              <w:rFonts w:ascii="Times New Roman" w:hAnsi="Times New Roman" w:cs="Times New Roman"/>
            </w:rPr>
            <w:t>Professor, Mechanical Engineering</w:t>
          </w:r>
        </w:sdtContent>
      </w:sdt>
    </w:p>
    <w:p w14:paraId="78A08E26" w14:textId="77777777" w:rsidR="00C821AA" w:rsidRDefault="00C821AA" w:rsidP="00C821AA">
      <w:pPr>
        <w:rPr>
          <w:rFonts w:ascii="Times New Roman" w:hAnsi="Times New Roman" w:cs="Times New Roman"/>
          <w:b/>
        </w:rPr>
      </w:pPr>
    </w:p>
    <w:p w14:paraId="427A3C3E" w14:textId="77777777" w:rsidR="00C821AA" w:rsidRPr="00C821AA" w:rsidRDefault="00C821AA" w:rsidP="00C821AA">
      <w:pPr>
        <w:rPr>
          <w:rFonts w:ascii="Times New Roman" w:hAnsi="Times New Roman" w:cs="Times New Roman"/>
          <w:b/>
        </w:rPr>
      </w:pPr>
      <w:r w:rsidRPr="00C821AA">
        <w:rPr>
          <w:rFonts w:ascii="Times New Roman" w:hAnsi="Times New Roman" w:cs="Times New Roman"/>
          <w:b/>
        </w:rPr>
        <w:t>INSTRUCTIONS</w:t>
      </w:r>
      <w:bookmarkStart w:id="0" w:name="_GoBack"/>
      <w:bookmarkEnd w:id="0"/>
    </w:p>
    <w:p w14:paraId="6665FADA" w14:textId="77777777" w:rsidR="0034322D" w:rsidRPr="00621E3B" w:rsidRDefault="0034322D">
      <w:pPr>
        <w:rPr>
          <w:rFonts w:ascii="Times New Roman" w:hAnsi="Times New Roman" w:cs="Times New Roman"/>
        </w:rPr>
      </w:pPr>
      <w:r w:rsidRPr="00C162B9">
        <w:rPr>
          <w:rFonts w:ascii="Times New Roman" w:hAnsi="Times New Roman" w:cs="Times New Roman"/>
          <w:b/>
          <w:smallCaps/>
        </w:rPr>
        <w:t>Advisor:</w:t>
      </w:r>
      <w:r w:rsidRPr="00621E3B">
        <w:rPr>
          <w:rFonts w:ascii="Times New Roman" w:hAnsi="Times New Roman" w:cs="Times New Roman"/>
        </w:rPr>
        <w:t xml:space="preserve"> Signing </w:t>
      </w:r>
      <w:r w:rsidR="00C162B9">
        <w:rPr>
          <w:rFonts w:ascii="Times New Roman" w:hAnsi="Times New Roman" w:cs="Times New Roman"/>
        </w:rPr>
        <w:t>below</w:t>
      </w:r>
      <w:r w:rsidRPr="00621E3B">
        <w:rPr>
          <w:rFonts w:ascii="Times New Roman" w:hAnsi="Times New Roman" w:cs="Times New Roman"/>
        </w:rPr>
        <w:t xml:space="preserve"> signifies that you are willing to supervise this thesis. You will be responsible for setting expectations in keeping with the standards of the Honors Program and your field; for setting deadlines; for assisting the student in completing a successful project; and for evaluating the final work.</w:t>
      </w:r>
    </w:p>
    <w:p w14:paraId="71555F59" w14:textId="77777777" w:rsidR="00C162B9" w:rsidRPr="00621E3B" w:rsidRDefault="00C162B9" w:rsidP="00C162B9">
      <w:pPr>
        <w:rPr>
          <w:rFonts w:ascii="Times New Roman" w:hAnsi="Times New Roman" w:cs="Times New Roman"/>
        </w:rPr>
      </w:pPr>
      <w:r w:rsidRPr="00C162B9">
        <w:rPr>
          <w:rFonts w:ascii="Times New Roman" w:hAnsi="Times New Roman" w:cs="Times New Roman"/>
          <w:b/>
          <w:smallCaps/>
        </w:rPr>
        <w:t>Chair</w:t>
      </w:r>
      <w:r w:rsidRPr="00C162B9">
        <w:rPr>
          <w:rFonts w:ascii="Times New Roman" w:hAnsi="Times New Roman" w:cs="Times New Roman"/>
          <w:b/>
        </w:rPr>
        <w:t>:</w:t>
      </w:r>
      <w:r w:rsidRPr="00621E3B">
        <w:rPr>
          <w:rFonts w:ascii="Times New Roman" w:hAnsi="Times New Roman" w:cs="Times New Roman"/>
        </w:rPr>
        <w:t xml:space="preserve"> Signing </w:t>
      </w:r>
      <w:r>
        <w:rPr>
          <w:rFonts w:ascii="Times New Roman" w:hAnsi="Times New Roman" w:cs="Times New Roman"/>
        </w:rPr>
        <w:t>below</w:t>
      </w:r>
      <w:r w:rsidRPr="00621E3B">
        <w:rPr>
          <w:rFonts w:ascii="Times New Roman" w:hAnsi="Times New Roman" w:cs="Times New Roman"/>
        </w:rPr>
        <w:t xml:space="preserve"> signifies your approval of this faculty member as </w:t>
      </w:r>
      <w:r w:rsidR="004D5695">
        <w:rPr>
          <w:rFonts w:ascii="Times New Roman" w:hAnsi="Times New Roman" w:cs="Times New Roman"/>
        </w:rPr>
        <w:t>the</w:t>
      </w:r>
      <w:r w:rsidRPr="00621E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advisor</w:t>
      </w:r>
      <w:r w:rsidR="004D5695">
        <w:rPr>
          <w:rFonts w:ascii="Times New Roman" w:hAnsi="Times New Roman" w:cs="Times New Roman"/>
        </w:rPr>
        <w:t xml:space="preserve"> for this thesis</w:t>
      </w:r>
      <w:r w:rsidRPr="00621E3B">
        <w:rPr>
          <w:rFonts w:ascii="Times New Roman" w:hAnsi="Times New Roman" w:cs="Times New Roman"/>
        </w:rPr>
        <w:t>.</w:t>
      </w:r>
    </w:p>
    <w:p w14:paraId="7337D795" w14:textId="77777777" w:rsidR="00C162B9" w:rsidRDefault="00C162B9" w:rsidP="00C162B9">
      <w:pPr>
        <w:rPr>
          <w:rFonts w:ascii="Times New Roman" w:hAnsi="Times New Roman" w:cs="Times New Roman"/>
        </w:rPr>
      </w:pPr>
      <w:r w:rsidRPr="00C162B9">
        <w:rPr>
          <w:rFonts w:ascii="Times New Roman" w:hAnsi="Times New Roman" w:cs="Times New Roman"/>
          <w:b/>
          <w:smallCaps/>
        </w:rPr>
        <w:t>Student:</w:t>
      </w:r>
      <w:r w:rsidRPr="00621E3B">
        <w:rPr>
          <w:rFonts w:ascii="Times New Roman" w:hAnsi="Times New Roman" w:cs="Times New Roman"/>
        </w:rPr>
        <w:t xml:space="preserve"> When this form is complete, </w:t>
      </w:r>
      <w:r w:rsidR="004D5695">
        <w:rPr>
          <w:rFonts w:ascii="Times New Roman" w:hAnsi="Times New Roman" w:cs="Times New Roman"/>
        </w:rPr>
        <w:t xml:space="preserve">please make a digital copy and submit it to fulfill the “Thesis Agreement Form” assignment in the Interdisciplinary Honors or Departmental Honors module of the University Honors Program Canvas course. </w:t>
      </w:r>
      <w:r w:rsidRPr="00621E3B">
        <w:rPr>
          <w:rFonts w:ascii="Times New Roman" w:hAnsi="Times New Roman" w:cs="Times New Roman"/>
        </w:rPr>
        <w:t xml:space="preserve"> Then take the form to your department office</w:t>
      </w:r>
      <w:r w:rsidR="004D5695">
        <w:rPr>
          <w:rFonts w:ascii="Times New Roman" w:hAnsi="Times New Roman" w:cs="Times New Roman"/>
        </w:rPr>
        <w:t>.</w:t>
      </w:r>
      <w:r w:rsidRPr="00621E3B">
        <w:rPr>
          <w:rFonts w:ascii="Times New Roman" w:hAnsi="Times New Roman" w:cs="Times New Roman"/>
        </w:rPr>
        <w:t xml:space="preserve"> </w:t>
      </w:r>
    </w:p>
    <w:p w14:paraId="405671E1" w14:textId="77777777" w:rsidR="00C821AA" w:rsidRDefault="00C821AA" w:rsidP="00C821AA">
      <w:pPr>
        <w:rPr>
          <w:rFonts w:ascii="Times New Roman" w:hAnsi="Times New Roman" w:cs="Times New Roman"/>
        </w:rPr>
      </w:pPr>
    </w:p>
    <w:p w14:paraId="4F5B9D3A" w14:textId="77777777" w:rsidR="0034322D" w:rsidRPr="00C162B9" w:rsidRDefault="00C162B9" w:rsidP="00C821AA">
      <w:pPr>
        <w:rPr>
          <w:rFonts w:ascii="Times New Roman" w:hAnsi="Times New Roman" w:cs="Times New Roman"/>
          <w:b/>
        </w:rPr>
      </w:pPr>
      <w:r w:rsidRPr="00C162B9">
        <w:rPr>
          <w:rFonts w:ascii="Times New Roman" w:hAnsi="Times New Roman" w:cs="Times New Roman"/>
          <w:b/>
        </w:rPr>
        <w:t>SIGNATURES</w:t>
      </w:r>
    </w:p>
    <w:p w14:paraId="08ABA7C5" w14:textId="77777777" w:rsidR="00C162B9" w:rsidRDefault="00C162B9" w:rsidP="00C16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</w:t>
      </w:r>
      <w:r w:rsidR="004D569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>Print name:</w:t>
      </w:r>
      <w:r w:rsidRPr="00C162B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765540944"/>
          <w:placeholder>
            <w:docPart w:val="D65DF60016DB4C348D9B1E0B7B594C98"/>
          </w:placeholder>
          <w:showingPlcHdr/>
          <w:text/>
        </w:sdtPr>
        <w:sdtEndPr/>
        <w:sdtContent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>
        <w:rPr>
          <w:rFonts w:ascii="Times New Roman" w:hAnsi="Times New Roman" w:cs="Times New Roman"/>
        </w:rPr>
        <w:tab/>
      </w:r>
      <w:r w:rsidR="00C821A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Date:</w:t>
      </w:r>
      <w:r w:rsidR="00C821A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455686568"/>
          <w:placeholder>
            <w:docPart w:val="2EB98027C78546269912E969710B4331"/>
          </w:placeholder>
          <w:showingPlcHdr/>
          <w:text/>
        </w:sdtPr>
        <w:sdtEndPr/>
        <w:sdtContent>
          <w:r w:rsidR="00C821AA"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</w:p>
    <w:p w14:paraId="3C4FE10C" w14:textId="77777777" w:rsidR="00C162B9" w:rsidRPr="00621E3B" w:rsidRDefault="00C162B9" w:rsidP="00C16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</w:t>
      </w:r>
      <w:r w:rsidRPr="00621E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621E3B">
        <w:rPr>
          <w:rFonts w:ascii="Times New Roman" w:hAnsi="Times New Roman" w:cs="Times New Roman"/>
        </w:rPr>
        <w:t xml:space="preserve">hair: </w:t>
      </w:r>
      <w:r>
        <w:rPr>
          <w:rFonts w:ascii="Times New Roman" w:hAnsi="Times New Roman" w:cs="Times New Roman"/>
        </w:rPr>
        <w:br/>
        <w:t>Print name:</w:t>
      </w:r>
      <w:r w:rsidRPr="00C162B9">
        <w:rPr>
          <w:rFonts w:ascii="Times New Roman" w:hAnsi="Times New Roman" w:cs="Times New Roman"/>
        </w:rPr>
        <w:t xml:space="preserve"> </w:t>
      </w:r>
      <w:r w:rsidR="00C821AA"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-1023092789"/>
          <w:placeholder>
            <w:docPart w:val="1104FE6F10F747E8B30CAF2C6A841FD9"/>
          </w:placeholder>
          <w:showingPlcHdr/>
          <w:text/>
        </w:sdtPr>
        <w:sdtEndPr/>
        <w:sdtContent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>
        <w:rPr>
          <w:rFonts w:ascii="Times New Roman" w:hAnsi="Times New Roman" w:cs="Times New Roman"/>
        </w:rPr>
        <w:t xml:space="preserve"> </w:t>
      </w:r>
      <w:r w:rsidR="00C821AA">
        <w:rPr>
          <w:rFonts w:ascii="Times New Roman" w:hAnsi="Times New Roman" w:cs="Times New Roman"/>
        </w:rPr>
        <w:t xml:space="preserve"> </w:t>
      </w:r>
      <w:r w:rsidR="00C821AA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Date:</w:t>
      </w:r>
      <w:r w:rsidR="00C821A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82223957"/>
          <w:placeholder>
            <w:docPart w:val="E86AC583D3934089908AEFFBE01278B2"/>
          </w:placeholder>
          <w:showingPlcHdr/>
          <w:text/>
        </w:sdtPr>
        <w:sdtEndPr/>
        <w:sdtContent>
          <w:r w:rsidR="00C821AA"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</w:p>
    <w:p w14:paraId="5F7950D7" w14:textId="77777777" w:rsidR="00C162B9" w:rsidRPr="00621E3B" w:rsidRDefault="00C162B9">
      <w:pPr>
        <w:rPr>
          <w:rFonts w:ascii="Times New Roman" w:hAnsi="Times New Roman" w:cs="Times New Roman"/>
        </w:rPr>
      </w:pPr>
    </w:p>
    <w:sectPr w:rsidR="00C162B9" w:rsidRPr="00621E3B" w:rsidSect="00C162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A0AF" w14:textId="77777777" w:rsidR="0059672A" w:rsidRDefault="0059672A" w:rsidP="00C162B9">
      <w:pPr>
        <w:spacing w:after="0" w:line="240" w:lineRule="auto"/>
      </w:pPr>
      <w:r>
        <w:separator/>
      </w:r>
    </w:p>
  </w:endnote>
  <w:endnote w:type="continuationSeparator" w:id="0">
    <w:p w14:paraId="66CFF1AA" w14:textId="77777777" w:rsidR="0059672A" w:rsidRDefault="0059672A" w:rsidP="00C1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E24A6" w14:textId="77777777" w:rsidR="00CF2E1B" w:rsidRDefault="00CF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0A642" w14:textId="77777777" w:rsidR="00CF2E1B" w:rsidRDefault="00CF2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6F345" w14:textId="77777777" w:rsidR="00CF2E1B" w:rsidRDefault="00CF2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BD29A" w14:textId="77777777" w:rsidR="0059672A" w:rsidRDefault="0059672A" w:rsidP="00C162B9">
      <w:pPr>
        <w:spacing w:after="0" w:line="240" w:lineRule="auto"/>
      </w:pPr>
      <w:r>
        <w:separator/>
      </w:r>
    </w:p>
  </w:footnote>
  <w:footnote w:type="continuationSeparator" w:id="0">
    <w:p w14:paraId="2B0038B0" w14:textId="77777777" w:rsidR="0059672A" w:rsidRDefault="0059672A" w:rsidP="00C1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731C" w14:textId="77777777" w:rsidR="00CF2E1B" w:rsidRDefault="00CF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AC6C" w14:textId="77777777" w:rsidR="00C821AA" w:rsidRDefault="00C821AA" w:rsidP="00C162B9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UNIVERSITY HONORS PROGRAM</w:t>
    </w:r>
    <w:r>
      <w:rPr>
        <w:rFonts w:ascii="Times New Roman" w:hAnsi="Times New Roman" w:cs="Times New Roman"/>
        <w:b/>
      </w:rPr>
      <w:br/>
      <w:t xml:space="preserve">Thesis </w:t>
    </w:r>
    <w:r w:rsidR="00CF2E1B">
      <w:rPr>
        <w:rFonts w:ascii="Times New Roman" w:hAnsi="Times New Roman" w:cs="Times New Roman"/>
        <w:b/>
      </w:rPr>
      <w:t>Agreement</w:t>
    </w:r>
    <w:r>
      <w:rPr>
        <w:rFonts w:ascii="Times New Roman" w:hAnsi="Times New Roman" w:cs="Times New Roman"/>
        <w:b/>
      </w:rPr>
      <w:t xml:space="preserve"> Form</w:t>
    </w:r>
  </w:p>
  <w:p w14:paraId="4E859FE6" w14:textId="77777777" w:rsidR="00C162B9" w:rsidRDefault="00C16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E87E" w14:textId="77777777" w:rsidR="00CF2E1B" w:rsidRDefault="00CF2E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B9"/>
    <w:rsid w:val="000B396A"/>
    <w:rsid w:val="002D4E78"/>
    <w:rsid w:val="0034322D"/>
    <w:rsid w:val="004D5695"/>
    <w:rsid w:val="0059672A"/>
    <w:rsid w:val="00621E3B"/>
    <w:rsid w:val="008B1212"/>
    <w:rsid w:val="00993936"/>
    <w:rsid w:val="009A7DBC"/>
    <w:rsid w:val="009B3956"/>
    <w:rsid w:val="00AC36E0"/>
    <w:rsid w:val="00B26A3F"/>
    <w:rsid w:val="00C162B9"/>
    <w:rsid w:val="00C821AA"/>
    <w:rsid w:val="00CF2E1B"/>
    <w:rsid w:val="00E5081A"/>
    <w:rsid w:val="00E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A06"/>
  <w15:chartTrackingRefBased/>
  <w15:docId w15:val="{E71B4FC0-1115-4C7A-9E2D-F59C27B1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C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2B9"/>
  </w:style>
  <w:style w:type="paragraph" w:styleId="Footer">
    <w:name w:val="footer"/>
    <w:basedOn w:val="Normal"/>
    <w:link w:val="FooterChar"/>
    <w:uiPriority w:val="99"/>
    <w:unhideWhenUsed/>
    <w:rsid w:val="00C1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gaudet\AppData\Local\Microsoft\Windows\Temporary%20Internet%20Files\Content.Outlook\84488XSM\ThesisApprov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B3DE4BEC134A58894798C9ACFE3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92B55-0497-47AD-B4FE-D3D236B6EAC8}"/>
      </w:docPartPr>
      <w:docPartBody>
        <w:p w:rsidR="003B69ED" w:rsidRDefault="00287879" w:rsidP="00287879">
          <w:pPr>
            <w:pStyle w:val="8BB3DE4BEC134A58894798C9ACFE3718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49D5FAFCA7044A7DA62CD9C5D1EAE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2C27-4119-447E-ADC6-18F0F6302BF8}"/>
      </w:docPartPr>
      <w:docPartBody>
        <w:p w:rsidR="003B69ED" w:rsidRDefault="00287879" w:rsidP="00287879">
          <w:pPr>
            <w:pStyle w:val="49D5FAFCA7044A7DA62CD9C5D1EAEAA4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90841FAB729E42C0B6E6118874BAC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517E-338E-45C0-B7E8-A2C3AD0990A0}"/>
      </w:docPartPr>
      <w:docPartBody>
        <w:p w:rsidR="003B69ED" w:rsidRDefault="00287879" w:rsidP="00287879">
          <w:pPr>
            <w:pStyle w:val="90841FAB729E42C0B6E6118874BAC3A7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F05031C2CDC04C14BCCAA0B56D7B2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4534-9EE6-4163-8A18-8977A9C70982}"/>
      </w:docPartPr>
      <w:docPartBody>
        <w:p w:rsidR="003B69ED" w:rsidRDefault="00287879" w:rsidP="00287879">
          <w:pPr>
            <w:pStyle w:val="F05031C2CDC04C14BCCAA0B56D7B2985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572F893313B64434A48CB5807A332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10A4A-2229-4016-9154-8775A0E31152}"/>
      </w:docPartPr>
      <w:docPartBody>
        <w:p w:rsidR="003B69ED" w:rsidRDefault="00287879" w:rsidP="00287879">
          <w:pPr>
            <w:pStyle w:val="572F893313B64434A48CB5807A332415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Choose an item.</w:t>
          </w:r>
        </w:p>
      </w:docPartBody>
    </w:docPart>
    <w:docPart>
      <w:docPartPr>
        <w:name w:val="46257D96732F4B71AD9FD40A24EB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2DFF-6B41-4F14-9E7F-F42E3315C599}"/>
      </w:docPartPr>
      <w:docPartBody>
        <w:p w:rsidR="003B69ED" w:rsidRDefault="00287879" w:rsidP="00287879">
          <w:pPr>
            <w:pStyle w:val="46257D96732F4B71AD9FD40A24EB0B7A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32E5DBD7645A4F508D3637D4DA64B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05C7-B235-41A0-9D0A-5568A8B4939D}"/>
      </w:docPartPr>
      <w:docPartBody>
        <w:p w:rsidR="003B69ED" w:rsidRDefault="00287879" w:rsidP="00287879">
          <w:pPr>
            <w:pStyle w:val="32E5DBD7645A4F508D3637D4DA64B0632"/>
          </w:pPr>
          <w:r w:rsidRPr="00C821AA">
            <w:rPr>
              <w:rStyle w:val="PlaceholderText"/>
              <w:rFonts w:ascii="Times New Roman" w:hAnsi="Times New Roman" w:cs="Times New Roman"/>
              <w:b/>
            </w:rPr>
            <w:t>Click or tap here to enter text.</w:t>
          </w:r>
        </w:p>
      </w:docPartBody>
    </w:docPart>
    <w:docPart>
      <w:docPartPr>
        <w:name w:val="9405911DD91C41F1B4B3C32F5D24B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7A9D7-AB34-4883-9E8A-AB77993F9D97}"/>
      </w:docPartPr>
      <w:docPartBody>
        <w:p w:rsidR="003B69ED" w:rsidRDefault="00287879" w:rsidP="00287879">
          <w:pPr>
            <w:pStyle w:val="9405911DD91C41F1B4B3C32F5D24B7DC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D65DF60016DB4C348D9B1E0B7B59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81DD6-9285-46AB-BF67-B3C04C0EE5DD}"/>
      </w:docPartPr>
      <w:docPartBody>
        <w:p w:rsidR="003B69ED" w:rsidRDefault="00287879" w:rsidP="00287879">
          <w:pPr>
            <w:pStyle w:val="D65DF60016DB4C348D9B1E0B7B594C98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1104FE6F10F747E8B30CAF2C6A84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1D09B-5350-4E7A-B2C5-5C89B01D608B}"/>
      </w:docPartPr>
      <w:docPartBody>
        <w:p w:rsidR="003B69ED" w:rsidRDefault="00287879" w:rsidP="00287879">
          <w:pPr>
            <w:pStyle w:val="1104FE6F10F747E8B30CAF2C6A841FD9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2EB98027C78546269912E969710B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EC077-0856-40FC-AE59-5E79532DDB8E}"/>
      </w:docPartPr>
      <w:docPartBody>
        <w:p w:rsidR="003B69ED" w:rsidRDefault="00287879" w:rsidP="00287879">
          <w:pPr>
            <w:pStyle w:val="2EB98027C78546269912E969710B4331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  <w:docPart>
      <w:docPartPr>
        <w:name w:val="E86AC583D3934089908AEFFBE012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D0973-E800-44D7-9A6E-BB4CD5FF1309}"/>
      </w:docPartPr>
      <w:docPartBody>
        <w:p w:rsidR="003B69ED" w:rsidRDefault="00287879" w:rsidP="00287879">
          <w:pPr>
            <w:pStyle w:val="E86AC583D3934089908AEFFBE01278B22"/>
          </w:pPr>
          <w:r w:rsidRPr="00621E3B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79"/>
    <w:rsid w:val="00287879"/>
    <w:rsid w:val="003B69ED"/>
    <w:rsid w:val="0076387B"/>
    <w:rsid w:val="00A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879"/>
    <w:rPr>
      <w:color w:val="808080"/>
    </w:rPr>
  </w:style>
  <w:style w:type="paragraph" w:customStyle="1" w:styleId="8BB3DE4BEC134A58894798C9ACFE3718">
    <w:name w:val="8BB3DE4BEC134A58894798C9ACFE3718"/>
  </w:style>
  <w:style w:type="paragraph" w:customStyle="1" w:styleId="49D5FAFCA7044A7DA62CD9C5D1EAEAA4">
    <w:name w:val="49D5FAFCA7044A7DA62CD9C5D1EAEAA4"/>
  </w:style>
  <w:style w:type="paragraph" w:customStyle="1" w:styleId="90841FAB729E42C0B6E6118874BAC3A7">
    <w:name w:val="90841FAB729E42C0B6E6118874BAC3A7"/>
  </w:style>
  <w:style w:type="paragraph" w:customStyle="1" w:styleId="F05031C2CDC04C14BCCAA0B56D7B2985">
    <w:name w:val="F05031C2CDC04C14BCCAA0B56D7B2985"/>
  </w:style>
  <w:style w:type="paragraph" w:customStyle="1" w:styleId="572F893313B64434A48CB5807A332415">
    <w:name w:val="572F893313B64434A48CB5807A332415"/>
  </w:style>
  <w:style w:type="paragraph" w:customStyle="1" w:styleId="46257D96732F4B71AD9FD40A24EB0B7A">
    <w:name w:val="46257D96732F4B71AD9FD40A24EB0B7A"/>
  </w:style>
  <w:style w:type="paragraph" w:customStyle="1" w:styleId="D3A1B3BF81654DFE9EA30AD7845DFA9A">
    <w:name w:val="D3A1B3BF81654DFE9EA30AD7845DFA9A"/>
  </w:style>
  <w:style w:type="paragraph" w:customStyle="1" w:styleId="32E5DBD7645A4F508D3637D4DA64B063">
    <w:name w:val="32E5DBD7645A4F508D3637D4DA64B063"/>
  </w:style>
  <w:style w:type="paragraph" w:customStyle="1" w:styleId="9405911DD91C41F1B4B3C32F5D24B7DC">
    <w:name w:val="9405911DD91C41F1B4B3C32F5D24B7DC"/>
  </w:style>
  <w:style w:type="paragraph" w:customStyle="1" w:styleId="C58F2E1EF0254927AF77EFFBD89CE868">
    <w:name w:val="C58F2E1EF0254927AF77EFFBD89CE868"/>
  </w:style>
  <w:style w:type="paragraph" w:customStyle="1" w:styleId="FA126EC40CB94F51A6ABDBDB40B10F1A">
    <w:name w:val="FA126EC40CB94F51A6ABDBDB40B10F1A"/>
  </w:style>
  <w:style w:type="paragraph" w:customStyle="1" w:styleId="56F1752E05A24BC387456FCDE563F55D">
    <w:name w:val="56F1752E05A24BC387456FCDE563F55D"/>
  </w:style>
  <w:style w:type="paragraph" w:customStyle="1" w:styleId="2DFEB60F3A3E4B8AB5BD97747284B04A">
    <w:name w:val="2DFEB60F3A3E4B8AB5BD97747284B04A"/>
    <w:rsid w:val="00287879"/>
  </w:style>
  <w:style w:type="paragraph" w:customStyle="1" w:styleId="415BE20478BE4AD8AC0EC5445D56D857">
    <w:name w:val="415BE20478BE4AD8AC0EC5445D56D857"/>
    <w:rsid w:val="00287879"/>
  </w:style>
  <w:style w:type="paragraph" w:customStyle="1" w:styleId="401301E6AA234C21927DC8B720911FF9">
    <w:name w:val="401301E6AA234C21927DC8B720911FF9"/>
    <w:rsid w:val="00287879"/>
  </w:style>
  <w:style w:type="paragraph" w:customStyle="1" w:styleId="D65DF60016DB4C348D9B1E0B7B594C98">
    <w:name w:val="D65DF60016DB4C348D9B1E0B7B594C98"/>
    <w:rsid w:val="00287879"/>
  </w:style>
  <w:style w:type="paragraph" w:customStyle="1" w:styleId="1104FE6F10F747E8B30CAF2C6A841FD9">
    <w:name w:val="1104FE6F10F747E8B30CAF2C6A841FD9"/>
    <w:rsid w:val="00287879"/>
  </w:style>
  <w:style w:type="paragraph" w:customStyle="1" w:styleId="726505E8A22D4B229FDCF53F2A15FE61">
    <w:name w:val="726505E8A22D4B229FDCF53F2A15FE61"/>
    <w:rsid w:val="00287879"/>
  </w:style>
  <w:style w:type="paragraph" w:customStyle="1" w:styleId="2EB98027C78546269912E969710B4331">
    <w:name w:val="2EB98027C78546269912E969710B4331"/>
    <w:rsid w:val="00287879"/>
  </w:style>
  <w:style w:type="paragraph" w:customStyle="1" w:styleId="E86AC583D3934089908AEFFBE01278B2">
    <w:name w:val="E86AC583D3934089908AEFFBE01278B2"/>
    <w:rsid w:val="00287879"/>
  </w:style>
  <w:style w:type="paragraph" w:customStyle="1" w:styleId="CDC9D53D98F94FDF983D95392A219B63">
    <w:name w:val="CDC9D53D98F94FDF983D95392A219B63"/>
    <w:rsid w:val="00287879"/>
  </w:style>
  <w:style w:type="paragraph" w:customStyle="1" w:styleId="8BB3DE4BEC134A58894798C9ACFE37181">
    <w:name w:val="8BB3DE4BEC134A58894798C9ACFE37181"/>
    <w:rsid w:val="00287879"/>
    <w:rPr>
      <w:rFonts w:eastAsiaTheme="minorHAnsi"/>
    </w:rPr>
  </w:style>
  <w:style w:type="paragraph" w:customStyle="1" w:styleId="49D5FAFCA7044A7DA62CD9C5D1EAEAA41">
    <w:name w:val="49D5FAFCA7044A7DA62CD9C5D1EAEAA41"/>
    <w:rsid w:val="00287879"/>
    <w:rPr>
      <w:rFonts w:eastAsiaTheme="minorHAnsi"/>
    </w:rPr>
  </w:style>
  <w:style w:type="paragraph" w:customStyle="1" w:styleId="90841FAB729E42C0B6E6118874BAC3A71">
    <w:name w:val="90841FAB729E42C0B6E6118874BAC3A71"/>
    <w:rsid w:val="00287879"/>
    <w:rPr>
      <w:rFonts w:eastAsiaTheme="minorHAnsi"/>
    </w:rPr>
  </w:style>
  <w:style w:type="paragraph" w:customStyle="1" w:styleId="F05031C2CDC04C14BCCAA0B56D7B29851">
    <w:name w:val="F05031C2CDC04C14BCCAA0B56D7B29851"/>
    <w:rsid w:val="00287879"/>
    <w:rPr>
      <w:rFonts w:eastAsiaTheme="minorHAnsi"/>
    </w:rPr>
  </w:style>
  <w:style w:type="paragraph" w:customStyle="1" w:styleId="572F893313B64434A48CB5807A3324151">
    <w:name w:val="572F893313B64434A48CB5807A3324151"/>
    <w:rsid w:val="00287879"/>
    <w:rPr>
      <w:rFonts w:eastAsiaTheme="minorHAnsi"/>
    </w:rPr>
  </w:style>
  <w:style w:type="paragraph" w:customStyle="1" w:styleId="46257D96732F4B71AD9FD40A24EB0B7A1">
    <w:name w:val="46257D96732F4B71AD9FD40A24EB0B7A1"/>
    <w:rsid w:val="00287879"/>
    <w:rPr>
      <w:rFonts w:eastAsiaTheme="minorHAnsi"/>
    </w:rPr>
  </w:style>
  <w:style w:type="paragraph" w:customStyle="1" w:styleId="D3A1B3BF81654DFE9EA30AD7845DFA9A1">
    <w:name w:val="D3A1B3BF81654DFE9EA30AD7845DFA9A1"/>
    <w:rsid w:val="00287879"/>
    <w:rPr>
      <w:rFonts w:eastAsiaTheme="minorHAnsi"/>
    </w:rPr>
  </w:style>
  <w:style w:type="paragraph" w:customStyle="1" w:styleId="32E5DBD7645A4F508D3637D4DA64B0631">
    <w:name w:val="32E5DBD7645A4F508D3637D4DA64B0631"/>
    <w:rsid w:val="00287879"/>
    <w:rPr>
      <w:rFonts w:eastAsiaTheme="minorHAnsi"/>
    </w:rPr>
  </w:style>
  <w:style w:type="paragraph" w:customStyle="1" w:styleId="9405911DD91C41F1B4B3C32F5D24B7DC1">
    <w:name w:val="9405911DD91C41F1B4B3C32F5D24B7DC1"/>
    <w:rsid w:val="00287879"/>
    <w:rPr>
      <w:rFonts w:eastAsiaTheme="minorHAnsi"/>
    </w:rPr>
  </w:style>
  <w:style w:type="paragraph" w:customStyle="1" w:styleId="2DFEB60F3A3E4B8AB5BD97747284B04A1">
    <w:name w:val="2DFEB60F3A3E4B8AB5BD97747284B04A1"/>
    <w:rsid w:val="00287879"/>
    <w:rPr>
      <w:rFonts w:eastAsiaTheme="minorHAnsi"/>
    </w:rPr>
  </w:style>
  <w:style w:type="paragraph" w:customStyle="1" w:styleId="D65DF60016DB4C348D9B1E0B7B594C981">
    <w:name w:val="D65DF60016DB4C348D9B1E0B7B594C981"/>
    <w:rsid w:val="00287879"/>
    <w:rPr>
      <w:rFonts w:eastAsiaTheme="minorHAnsi"/>
    </w:rPr>
  </w:style>
  <w:style w:type="paragraph" w:customStyle="1" w:styleId="2EB98027C78546269912E969710B43311">
    <w:name w:val="2EB98027C78546269912E969710B43311"/>
    <w:rsid w:val="00287879"/>
    <w:rPr>
      <w:rFonts w:eastAsiaTheme="minorHAnsi"/>
    </w:rPr>
  </w:style>
  <w:style w:type="paragraph" w:customStyle="1" w:styleId="415BE20478BE4AD8AC0EC5445D56D8571">
    <w:name w:val="415BE20478BE4AD8AC0EC5445D56D8571"/>
    <w:rsid w:val="00287879"/>
    <w:rPr>
      <w:rFonts w:eastAsiaTheme="minorHAnsi"/>
    </w:rPr>
  </w:style>
  <w:style w:type="paragraph" w:customStyle="1" w:styleId="1104FE6F10F747E8B30CAF2C6A841FD91">
    <w:name w:val="1104FE6F10F747E8B30CAF2C6A841FD91"/>
    <w:rsid w:val="00287879"/>
    <w:rPr>
      <w:rFonts w:eastAsiaTheme="minorHAnsi"/>
    </w:rPr>
  </w:style>
  <w:style w:type="paragraph" w:customStyle="1" w:styleId="E86AC583D3934089908AEFFBE01278B21">
    <w:name w:val="E86AC583D3934089908AEFFBE01278B21"/>
    <w:rsid w:val="00287879"/>
    <w:rPr>
      <w:rFonts w:eastAsiaTheme="minorHAnsi"/>
    </w:rPr>
  </w:style>
  <w:style w:type="paragraph" w:customStyle="1" w:styleId="401301E6AA234C21927DC8B720911FF91">
    <w:name w:val="401301E6AA234C21927DC8B720911FF91"/>
    <w:rsid w:val="00287879"/>
    <w:rPr>
      <w:rFonts w:eastAsiaTheme="minorHAnsi"/>
    </w:rPr>
  </w:style>
  <w:style w:type="paragraph" w:customStyle="1" w:styleId="726505E8A22D4B229FDCF53F2A15FE611">
    <w:name w:val="726505E8A22D4B229FDCF53F2A15FE611"/>
    <w:rsid w:val="00287879"/>
    <w:rPr>
      <w:rFonts w:eastAsiaTheme="minorHAnsi"/>
    </w:rPr>
  </w:style>
  <w:style w:type="paragraph" w:customStyle="1" w:styleId="CDC9D53D98F94FDF983D95392A219B631">
    <w:name w:val="CDC9D53D98F94FDF983D95392A219B631"/>
    <w:rsid w:val="00287879"/>
    <w:rPr>
      <w:rFonts w:eastAsiaTheme="minorHAnsi"/>
    </w:rPr>
  </w:style>
  <w:style w:type="paragraph" w:customStyle="1" w:styleId="8BB3DE4BEC134A58894798C9ACFE37182">
    <w:name w:val="8BB3DE4BEC134A58894798C9ACFE37182"/>
    <w:rsid w:val="00287879"/>
    <w:rPr>
      <w:rFonts w:eastAsiaTheme="minorHAnsi"/>
    </w:rPr>
  </w:style>
  <w:style w:type="paragraph" w:customStyle="1" w:styleId="49D5FAFCA7044A7DA62CD9C5D1EAEAA42">
    <w:name w:val="49D5FAFCA7044A7DA62CD9C5D1EAEAA42"/>
    <w:rsid w:val="00287879"/>
    <w:rPr>
      <w:rFonts w:eastAsiaTheme="minorHAnsi"/>
    </w:rPr>
  </w:style>
  <w:style w:type="paragraph" w:customStyle="1" w:styleId="90841FAB729E42C0B6E6118874BAC3A72">
    <w:name w:val="90841FAB729E42C0B6E6118874BAC3A72"/>
    <w:rsid w:val="00287879"/>
    <w:rPr>
      <w:rFonts w:eastAsiaTheme="minorHAnsi"/>
    </w:rPr>
  </w:style>
  <w:style w:type="paragraph" w:customStyle="1" w:styleId="F05031C2CDC04C14BCCAA0B56D7B29852">
    <w:name w:val="F05031C2CDC04C14BCCAA0B56D7B29852"/>
    <w:rsid w:val="00287879"/>
    <w:rPr>
      <w:rFonts w:eastAsiaTheme="minorHAnsi"/>
    </w:rPr>
  </w:style>
  <w:style w:type="paragraph" w:customStyle="1" w:styleId="572F893313B64434A48CB5807A3324152">
    <w:name w:val="572F893313B64434A48CB5807A3324152"/>
    <w:rsid w:val="00287879"/>
    <w:rPr>
      <w:rFonts w:eastAsiaTheme="minorHAnsi"/>
    </w:rPr>
  </w:style>
  <w:style w:type="paragraph" w:customStyle="1" w:styleId="46257D96732F4B71AD9FD40A24EB0B7A2">
    <w:name w:val="46257D96732F4B71AD9FD40A24EB0B7A2"/>
    <w:rsid w:val="00287879"/>
    <w:rPr>
      <w:rFonts w:eastAsiaTheme="minorHAnsi"/>
    </w:rPr>
  </w:style>
  <w:style w:type="paragraph" w:customStyle="1" w:styleId="D3A1B3BF81654DFE9EA30AD7845DFA9A2">
    <w:name w:val="D3A1B3BF81654DFE9EA30AD7845DFA9A2"/>
    <w:rsid w:val="00287879"/>
    <w:rPr>
      <w:rFonts w:eastAsiaTheme="minorHAnsi"/>
    </w:rPr>
  </w:style>
  <w:style w:type="paragraph" w:customStyle="1" w:styleId="32E5DBD7645A4F508D3637D4DA64B0632">
    <w:name w:val="32E5DBD7645A4F508D3637D4DA64B0632"/>
    <w:rsid w:val="00287879"/>
    <w:rPr>
      <w:rFonts w:eastAsiaTheme="minorHAnsi"/>
    </w:rPr>
  </w:style>
  <w:style w:type="paragraph" w:customStyle="1" w:styleId="9405911DD91C41F1B4B3C32F5D24B7DC2">
    <w:name w:val="9405911DD91C41F1B4B3C32F5D24B7DC2"/>
    <w:rsid w:val="00287879"/>
    <w:rPr>
      <w:rFonts w:eastAsiaTheme="minorHAnsi"/>
    </w:rPr>
  </w:style>
  <w:style w:type="paragraph" w:customStyle="1" w:styleId="2DFEB60F3A3E4B8AB5BD97747284B04A2">
    <w:name w:val="2DFEB60F3A3E4B8AB5BD97747284B04A2"/>
    <w:rsid w:val="00287879"/>
    <w:rPr>
      <w:rFonts w:eastAsiaTheme="minorHAnsi"/>
    </w:rPr>
  </w:style>
  <w:style w:type="paragraph" w:customStyle="1" w:styleId="D65DF60016DB4C348D9B1E0B7B594C982">
    <w:name w:val="D65DF60016DB4C348D9B1E0B7B594C982"/>
    <w:rsid w:val="00287879"/>
    <w:rPr>
      <w:rFonts w:eastAsiaTheme="minorHAnsi"/>
    </w:rPr>
  </w:style>
  <w:style w:type="paragraph" w:customStyle="1" w:styleId="2EB98027C78546269912E969710B43312">
    <w:name w:val="2EB98027C78546269912E969710B43312"/>
    <w:rsid w:val="00287879"/>
    <w:rPr>
      <w:rFonts w:eastAsiaTheme="minorHAnsi"/>
    </w:rPr>
  </w:style>
  <w:style w:type="paragraph" w:customStyle="1" w:styleId="415BE20478BE4AD8AC0EC5445D56D8572">
    <w:name w:val="415BE20478BE4AD8AC0EC5445D56D8572"/>
    <w:rsid w:val="00287879"/>
    <w:rPr>
      <w:rFonts w:eastAsiaTheme="minorHAnsi"/>
    </w:rPr>
  </w:style>
  <w:style w:type="paragraph" w:customStyle="1" w:styleId="1104FE6F10F747E8B30CAF2C6A841FD92">
    <w:name w:val="1104FE6F10F747E8B30CAF2C6A841FD92"/>
    <w:rsid w:val="00287879"/>
    <w:rPr>
      <w:rFonts w:eastAsiaTheme="minorHAnsi"/>
    </w:rPr>
  </w:style>
  <w:style w:type="paragraph" w:customStyle="1" w:styleId="E86AC583D3934089908AEFFBE01278B22">
    <w:name w:val="E86AC583D3934089908AEFFBE01278B22"/>
    <w:rsid w:val="00287879"/>
    <w:rPr>
      <w:rFonts w:eastAsiaTheme="minorHAnsi"/>
    </w:rPr>
  </w:style>
  <w:style w:type="paragraph" w:customStyle="1" w:styleId="401301E6AA234C21927DC8B720911FF92">
    <w:name w:val="401301E6AA234C21927DC8B720911FF92"/>
    <w:rsid w:val="00287879"/>
    <w:rPr>
      <w:rFonts w:eastAsiaTheme="minorHAnsi"/>
    </w:rPr>
  </w:style>
  <w:style w:type="paragraph" w:customStyle="1" w:styleId="726505E8A22D4B229FDCF53F2A15FE612">
    <w:name w:val="726505E8A22D4B229FDCF53F2A15FE612"/>
    <w:rsid w:val="00287879"/>
    <w:rPr>
      <w:rFonts w:eastAsiaTheme="minorHAnsi"/>
    </w:rPr>
  </w:style>
  <w:style w:type="paragraph" w:customStyle="1" w:styleId="CDC9D53D98F94FDF983D95392A219B632">
    <w:name w:val="CDC9D53D98F94FDF983D95392A219B632"/>
    <w:rsid w:val="0028787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ThesisApproval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Gaudet, Kate</dc:creator>
  <cp:keywords/>
  <dc:description/>
  <cp:lastModifiedBy>Charlie Nitschelm</cp:lastModifiedBy>
  <cp:revision>2</cp:revision>
  <cp:lastPrinted>2018-10-02T14:33:00Z</cp:lastPrinted>
  <dcterms:created xsi:type="dcterms:W3CDTF">2020-01-28T15:49:00Z</dcterms:created>
  <dcterms:modified xsi:type="dcterms:W3CDTF">2020-01-28T15:49:00Z</dcterms:modified>
</cp:coreProperties>
</file>