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F7C" w:rsidRDefault="00437F7C" w:rsidP="00BB36E2">
      <w:pPr>
        <w:ind w:firstLine="720"/>
        <w:jc w:val="right"/>
        <w:rPr>
          <w:rFonts w:ascii="Arial" w:hAnsi="Arial"/>
          <w:b/>
          <w:kern w:val="0"/>
        </w:rPr>
      </w:pPr>
      <w:bookmarkStart w:id="0" w:name="PutConferenceHere"/>
      <w:r>
        <w:rPr>
          <w:rFonts w:ascii="Arial" w:hAnsi="Arial"/>
          <w:b/>
          <w:kern w:val="0"/>
        </w:rPr>
        <w:t xml:space="preserve">Thomas Collins </w:t>
      </w:r>
    </w:p>
    <w:p w:rsidR="00437F7C" w:rsidRDefault="00437F7C" w:rsidP="00437F7C">
      <w:pPr>
        <w:jc w:val="right"/>
        <w:rPr>
          <w:rFonts w:ascii="Arial" w:hAnsi="Arial"/>
          <w:b/>
          <w:kern w:val="0"/>
        </w:rPr>
      </w:pPr>
      <w:r>
        <w:rPr>
          <w:rFonts w:ascii="Arial" w:hAnsi="Arial"/>
          <w:b/>
          <w:kern w:val="0"/>
        </w:rPr>
        <w:t xml:space="preserve">ME 705 Thermal Systems Analysis and Design </w:t>
      </w:r>
    </w:p>
    <w:p w:rsidR="00437F7C" w:rsidRDefault="00437F7C" w:rsidP="00437F7C">
      <w:pPr>
        <w:jc w:val="right"/>
        <w:rPr>
          <w:rFonts w:ascii="Arial" w:hAnsi="Arial"/>
          <w:b/>
          <w:kern w:val="0"/>
        </w:rPr>
      </w:pPr>
      <w:r>
        <w:rPr>
          <w:rFonts w:ascii="Arial" w:hAnsi="Arial"/>
          <w:b/>
          <w:kern w:val="0"/>
        </w:rPr>
        <w:t>Due: 10/9/2018</w:t>
      </w:r>
    </w:p>
    <w:p w:rsidR="008B61D2" w:rsidRDefault="00437F7C">
      <w:pPr>
        <w:pStyle w:val="DocumentNumber"/>
      </w:pPr>
      <w:bookmarkStart w:id="1" w:name="PutDocumentNumberHere"/>
      <w:bookmarkEnd w:id="0"/>
      <w:r>
        <w:t>Pg. 1</w:t>
      </w:r>
    </w:p>
    <w:bookmarkEnd w:id="1"/>
    <w:p w:rsidR="008B61D2" w:rsidRDefault="008B61D2">
      <w:pPr>
        <w:sectPr w:rsidR="008B61D2">
          <w:footerReference w:type="default" r:id="rId8"/>
          <w:type w:val="continuous"/>
          <w:pgSz w:w="12240" w:h="15840"/>
          <w:pgMar w:top="720" w:right="720" w:bottom="1440" w:left="720" w:header="720" w:footer="720" w:gutter="0"/>
          <w:cols w:space="720"/>
        </w:sectPr>
      </w:pPr>
    </w:p>
    <w:p w:rsidR="008B61D2" w:rsidRDefault="00437F7C" w:rsidP="00437F7C">
      <w:pPr>
        <w:ind w:left="720" w:firstLine="720"/>
        <w:jc w:val="center"/>
      </w:pPr>
      <w:r w:rsidRPr="00437F7C">
        <w:rPr>
          <w:rFonts w:ascii="Arial" w:hAnsi="Arial"/>
          <w:b/>
          <w:caps/>
          <w:sz w:val="24"/>
        </w:rPr>
        <w:t>Thermal Management of a Drone Pod System</w:t>
      </w:r>
    </w:p>
    <w:p w:rsidR="008B61D2" w:rsidRDefault="008B61D2"/>
    <w:p w:rsidR="008B61D2" w:rsidRDefault="008B61D2">
      <w:bookmarkStart w:id="2" w:name="PutAuthorsHere"/>
    </w:p>
    <w:bookmarkEnd w:id="2"/>
    <w:p w:rsidR="008B61D2" w:rsidRDefault="008B61D2"/>
    <w:p w:rsidR="008B61D2" w:rsidRDefault="008B61D2">
      <w:pPr>
        <w:sectPr w:rsidR="008B61D2">
          <w:type w:val="continuous"/>
          <w:pgSz w:w="12240" w:h="15840"/>
          <w:pgMar w:top="720" w:right="1440" w:bottom="1440" w:left="1440" w:header="720" w:footer="720" w:gutter="0"/>
          <w:cols w:space="720"/>
        </w:sectPr>
      </w:pPr>
    </w:p>
    <w:p w:rsidR="008B61D2" w:rsidRDefault="008B61D2">
      <w:pPr>
        <w:pStyle w:val="AbstractClauseTitle"/>
      </w:pPr>
      <w:r>
        <w:t>Abstract</w:t>
      </w:r>
    </w:p>
    <w:p w:rsidR="008B61D2" w:rsidRDefault="0001396A">
      <w:pPr>
        <w:pStyle w:val="BodyTextIndent"/>
      </w:pPr>
      <w:r>
        <w:t xml:space="preserve">The department of defense has contracted us to complete an analysis of a </w:t>
      </w:r>
      <w:r w:rsidR="000A0B09">
        <w:t>thermal management system for a drone pod s</w:t>
      </w:r>
      <w:r>
        <w:t>ystem. This task shall be completed in three sections. First</w:t>
      </w:r>
      <w:r w:rsidR="000A0B09">
        <w:t xml:space="preserve"> is two analysis consisting of temperature vs entropy and pressure vs enthalpy</w:t>
      </w:r>
      <w:r>
        <w:t>.</w:t>
      </w:r>
      <w:r w:rsidR="00B841C4">
        <w:t xml:space="preserve"> </w:t>
      </w:r>
      <w:r w:rsidR="000A0B09">
        <w:t>The second section is coefficient of p</w:t>
      </w:r>
      <w:r>
        <w:t xml:space="preserve">erformance </w:t>
      </w:r>
      <w:r w:rsidR="00125EA2">
        <w:t xml:space="preserve">(COP) </w:t>
      </w:r>
      <w:r w:rsidR="000A0B09">
        <w:t>vs t</w:t>
      </w:r>
      <w:r>
        <w:t>emperature</w:t>
      </w:r>
      <w:r w:rsidR="00125EA2">
        <w:t xml:space="preserve"> (T)</w:t>
      </w:r>
      <w:r>
        <w:t xml:space="preserve"> for three selected refrigerants</w:t>
      </w:r>
      <w:r w:rsidR="00C8119B">
        <w:t>.</w:t>
      </w:r>
      <w:r>
        <w:t xml:space="preserve"> </w:t>
      </w:r>
      <w:r w:rsidR="00C8119B">
        <w:t>I</w:t>
      </w:r>
      <w:r>
        <w:t>nvestigation</w:t>
      </w:r>
      <w:r w:rsidR="00C8119B">
        <w:t xml:space="preserve"> will</w:t>
      </w:r>
      <w:r>
        <w:t xml:space="preserve"> </w:t>
      </w:r>
      <w:r w:rsidR="000A0B09">
        <w:t>also include the</w:t>
      </w:r>
      <w:r>
        <w:t xml:space="preserve"> thermal, environmental safety, and cost considerations</w:t>
      </w:r>
      <w:r w:rsidR="00AE76AB">
        <w:t xml:space="preserve"> </w:t>
      </w:r>
      <w:r w:rsidR="000A0B09">
        <w:t xml:space="preserve">as </w:t>
      </w:r>
      <w:r w:rsidR="00C8119B">
        <w:t xml:space="preserve">to </w:t>
      </w:r>
      <w:r w:rsidR="00AE76AB">
        <w:t>determin</w:t>
      </w:r>
      <w:r w:rsidR="000A0B09">
        <w:t>e the best refrigerant for the drone p</w:t>
      </w:r>
      <w:r w:rsidR="00AE76AB">
        <w:t>od. The last analysis will be focused towards the COP again with factoring in the difference from the outside temperature to the working fluid temperature</w:t>
      </w:r>
      <w:r w:rsidR="000A0B09">
        <w:t xml:space="preserve"> and its respective actual performance on the field</w:t>
      </w:r>
      <w:r w:rsidR="00AE76AB">
        <w:t xml:space="preserve">.  </w:t>
      </w:r>
    </w:p>
    <w:p w:rsidR="008B61D2" w:rsidRDefault="00BF05B3">
      <w:pPr>
        <w:pStyle w:val="NomenclatureClauseTitle"/>
      </w:pPr>
      <w:r>
        <w:t>Analysis</w:t>
      </w:r>
    </w:p>
    <w:p w:rsidR="00B841C4" w:rsidRDefault="00B841C4">
      <w:pPr>
        <w:pStyle w:val="BodyTextIndent"/>
      </w:pPr>
      <w:r>
        <w:t xml:space="preserve">To understand what refrigerant to select we must first understand the relationships between critical thermodynamic properties. </w:t>
      </w:r>
      <w:r w:rsidR="000A0B09">
        <w:t>These properties are as follows: temperature, pressure, entropy, enthalpy, and volume</w:t>
      </w:r>
      <w:r>
        <w:t xml:space="preserve">. The first relationship to analyze is </w:t>
      </w:r>
      <w:r w:rsidR="006A4669">
        <w:t>Temperature</w:t>
      </w:r>
      <w:bookmarkStart w:id="3" w:name="_GoBack"/>
      <w:bookmarkEnd w:id="3"/>
      <w:r w:rsidR="006A4669">
        <w:t xml:space="preserve"> (T</w:t>
      </w:r>
      <w:r>
        <w:t xml:space="preserve">) vs Entropy (S). This was done by simulating a refrigeration cycle between two different outside temperature points. The selection of two outside temperature points was to observe how the cycle preformed under different situations. </w:t>
      </w:r>
    </w:p>
    <w:p w:rsidR="006C71D9" w:rsidRDefault="006C71D9">
      <w:pPr>
        <w:pStyle w:val="BodyTextIndent"/>
      </w:pPr>
    </w:p>
    <w:p w:rsidR="00B841C4" w:rsidRDefault="0029775D" w:rsidP="00EE48FC">
      <w:pPr>
        <w:pStyle w:val="BodyTextIndent"/>
        <w:ind w:firstLine="0"/>
        <w:jc w:val="left"/>
        <w:rPr>
          <w:noProof/>
        </w:rPr>
      </w:pPr>
      <w:r w:rsidRPr="00385186">
        <w:rPr>
          <w:noProof/>
        </w:rPr>
        <w:drawing>
          <wp:inline distT="0" distB="0" distL="0" distR="0">
            <wp:extent cx="3267075"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7075" cy="2438400"/>
                    </a:xfrm>
                    <a:prstGeom prst="rect">
                      <a:avLst/>
                    </a:prstGeom>
                    <a:noFill/>
                    <a:ln>
                      <a:noFill/>
                    </a:ln>
                  </pic:spPr>
                </pic:pic>
              </a:graphicData>
            </a:graphic>
          </wp:inline>
        </w:drawing>
      </w:r>
    </w:p>
    <w:p w:rsidR="00B841C4" w:rsidRDefault="00B841C4" w:rsidP="00B841C4">
      <w:pPr>
        <w:pStyle w:val="BodyTextIndent"/>
        <w:ind w:firstLine="0"/>
        <w:jc w:val="center"/>
        <w:rPr>
          <w:i/>
          <w:noProof/>
        </w:rPr>
      </w:pPr>
      <w:r>
        <w:rPr>
          <w:i/>
          <w:noProof/>
        </w:rPr>
        <w:t>Figure #1. Temperature vs Entropy</w:t>
      </w:r>
    </w:p>
    <w:p w:rsidR="00B841C4" w:rsidRDefault="00EE48FC" w:rsidP="00B841C4">
      <w:pPr>
        <w:pStyle w:val="BodyTextIndent"/>
        <w:ind w:firstLine="0"/>
        <w:jc w:val="left"/>
        <w:rPr>
          <w:noProof/>
        </w:rPr>
      </w:pPr>
      <w:r>
        <w:rPr>
          <w:noProof/>
        </w:rPr>
        <w:tab/>
      </w:r>
    </w:p>
    <w:p w:rsidR="00C547C4" w:rsidRDefault="00EE48FC" w:rsidP="00B841C4">
      <w:pPr>
        <w:pStyle w:val="BodyTextIndent"/>
        <w:ind w:firstLine="0"/>
        <w:jc w:val="left"/>
        <w:rPr>
          <w:noProof/>
        </w:rPr>
      </w:pPr>
      <w:r>
        <w:rPr>
          <w:noProof/>
        </w:rPr>
        <w:tab/>
        <w:t xml:space="preserve">As you can see in Figure #1 there are two distinct refrigeration cycles. These are notated by their (H) for high or </w:t>
      </w:r>
    </w:p>
    <w:p w:rsidR="00C547C4" w:rsidRDefault="00C547C4" w:rsidP="00B841C4">
      <w:pPr>
        <w:pStyle w:val="BodyTextIndent"/>
        <w:ind w:firstLine="0"/>
        <w:jc w:val="left"/>
        <w:rPr>
          <w:noProof/>
        </w:rPr>
      </w:pPr>
    </w:p>
    <w:p w:rsidR="00EE48FC" w:rsidRDefault="00EE48FC" w:rsidP="00B841C4">
      <w:pPr>
        <w:pStyle w:val="BodyTextIndent"/>
        <w:ind w:firstLine="0"/>
        <w:jc w:val="left"/>
        <w:rPr>
          <w:noProof/>
        </w:rPr>
      </w:pPr>
      <w:r>
        <w:rPr>
          <w:noProof/>
        </w:rPr>
        <w:t>(L) for low environmental temperature cycles. For this graph specifically, the (L) cycle was taken with an outside temperature of 5</w:t>
      </w:r>
      <w:r>
        <w:rPr>
          <w:noProof/>
          <w:vertAlign w:val="superscript"/>
        </w:rPr>
        <w:t>o</w:t>
      </w:r>
      <w:r>
        <w:rPr>
          <w:noProof/>
        </w:rPr>
        <w:t>C or 278.15K. For the (H) cycle the environmental temperature used was 29</w:t>
      </w:r>
      <w:r>
        <w:rPr>
          <w:noProof/>
          <w:vertAlign w:val="superscript"/>
        </w:rPr>
        <w:t>o</w:t>
      </w:r>
      <w:r>
        <w:rPr>
          <w:noProof/>
        </w:rPr>
        <w:t xml:space="preserve">C or </w:t>
      </w:r>
      <w:r w:rsidR="006C71D9">
        <w:rPr>
          <w:noProof/>
        </w:rPr>
        <w:t>302.15K. With the increase in environmental temperature the Entropy difference between State #3 and State #1 increased. This is reinforced in the Low temperature cycle where the difference between Entropy in State #3 and State #1 is less than that of the high. Physically for the refrideration system this means that more work must be down to bring down the environmental temp to the working fluid temp.</w:t>
      </w:r>
    </w:p>
    <w:p w:rsidR="006C71D9" w:rsidRDefault="006C71D9" w:rsidP="00B841C4">
      <w:pPr>
        <w:pStyle w:val="BodyTextIndent"/>
        <w:ind w:firstLine="0"/>
        <w:jc w:val="left"/>
        <w:rPr>
          <w:noProof/>
        </w:rPr>
      </w:pPr>
      <w:r>
        <w:rPr>
          <w:noProof/>
        </w:rPr>
        <w:tab/>
        <w:t xml:space="preserve">The second thermal property analysis is that of Pressure vs Enthalpy. This was as well done with a High (H) and Low (L) environmental temperature difference. </w:t>
      </w:r>
    </w:p>
    <w:p w:rsidR="006C71D9" w:rsidRDefault="0029775D" w:rsidP="00B841C4">
      <w:pPr>
        <w:pStyle w:val="BodyTextIndent"/>
        <w:ind w:firstLine="0"/>
        <w:jc w:val="left"/>
        <w:rPr>
          <w:noProof/>
        </w:rPr>
      </w:pPr>
      <w:r w:rsidRPr="00385186">
        <w:rPr>
          <w:noProof/>
        </w:rPr>
        <w:drawing>
          <wp:inline distT="0" distB="0" distL="0" distR="0">
            <wp:extent cx="33528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2514600"/>
                    </a:xfrm>
                    <a:prstGeom prst="rect">
                      <a:avLst/>
                    </a:prstGeom>
                    <a:noFill/>
                    <a:ln>
                      <a:noFill/>
                    </a:ln>
                  </pic:spPr>
                </pic:pic>
              </a:graphicData>
            </a:graphic>
          </wp:inline>
        </w:drawing>
      </w:r>
    </w:p>
    <w:p w:rsidR="006C71D9" w:rsidRDefault="006C71D9" w:rsidP="006C71D9">
      <w:pPr>
        <w:pStyle w:val="BodyTextIndent"/>
        <w:ind w:firstLine="0"/>
        <w:jc w:val="center"/>
        <w:rPr>
          <w:i/>
          <w:noProof/>
        </w:rPr>
      </w:pPr>
      <w:r>
        <w:rPr>
          <w:i/>
          <w:noProof/>
        </w:rPr>
        <w:t>Figure #2. Pressure vs Enthalpy</w:t>
      </w:r>
    </w:p>
    <w:p w:rsidR="006C71D9" w:rsidRDefault="00A615AA" w:rsidP="006C71D9">
      <w:pPr>
        <w:pStyle w:val="BodyTextIndent"/>
        <w:ind w:firstLine="0"/>
        <w:jc w:val="left"/>
        <w:rPr>
          <w:noProof/>
        </w:rPr>
      </w:pPr>
      <w:r>
        <w:rPr>
          <w:noProof/>
        </w:rPr>
        <w:tab/>
      </w:r>
    </w:p>
    <w:p w:rsidR="00A615AA" w:rsidRDefault="00A615AA" w:rsidP="006C71D9">
      <w:pPr>
        <w:pStyle w:val="BodyTextIndent"/>
        <w:ind w:firstLine="0"/>
        <w:jc w:val="left"/>
        <w:rPr>
          <w:noProof/>
        </w:rPr>
      </w:pPr>
      <w:r>
        <w:rPr>
          <w:noProof/>
        </w:rPr>
        <w:tab/>
        <w:t xml:space="preserve">Figure #2 shows us two more properties and their respective cycles. Physical relationships we can determine here include the increasing pressure due to the environmental termperature will related to an increasing amount of work done by the cycle in order to bring that pressure down to that of the working fluid. </w:t>
      </w:r>
    </w:p>
    <w:p w:rsidR="00125EA2" w:rsidRDefault="00A615AA" w:rsidP="006C71D9">
      <w:pPr>
        <w:pStyle w:val="BodyTextIndent"/>
        <w:ind w:firstLine="0"/>
        <w:jc w:val="left"/>
        <w:rPr>
          <w:noProof/>
        </w:rPr>
      </w:pPr>
      <w:r>
        <w:rPr>
          <w:noProof/>
        </w:rPr>
        <w:tab/>
        <w:t>The last</w:t>
      </w:r>
      <w:r w:rsidR="00125EA2">
        <w:rPr>
          <w:noProof/>
        </w:rPr>
        <w:t xml:space="preserve"> thermal property analysis is that of Pressure vs Volume. This follows the same pattern as the past two by including a low and high environmental temperature. </w:t>
      </w:r>
    </w:p>
    <w:p w:rsidR="00125EA2" w:rsidRDefault="00125EA2" w:rsidP="006C71D9">
      <w:pPr>
        <w:pStyle w:val="BodyTextIndent"/>
        <w:ind w:firstLine="0"/>
        <w:jc w:val="left"/>
        <w:rPr>
          <w:noProof/>
        </w:rPr>
      </w:pPr>
    </w:p>
    <w:p w:rsidR="0044245F" w:rsidRDefault="0044245F" w:rsidP="006C71D9">
      <w:pPr>
        <w:pStyle w:val="BodyTextIndent"/>
        <w:ind w:firstLine="0"/>
        <w:jc w:val="left"/>
        <w:rPr>
          <w:noProof/>
        </w:rPr>
      </w:pPr>
    </w:p>
    <w:p w:rsidR="008C66A6" w:rsidRDefault="008C66A6" w:rsidP="006C71D9">
      <w:pPr>
        <w:pStyle w:val="BodyTextIndent"/>
        <w:ind w:firstLine="0"/>
        <w:jc w:val="left"/>
        <w:rPr>
          <w:noProof/>
        </w:rPr>
      </w:pPr>
    </w:p>
    <w:p w:rsidR="0044245F" w:rsidRDefault="0044245F" w:rsidP="006C71D9">
      <w:pPr>
        <w:pStyle w:val="BodyTextIndent"/>
        <w:ind w:firstLine="0"/>
        <w:jc w:val="left"/>
        <w:rPr>
          <w:noProof/>
        </w:rPr>
      </w:pPr>
    </w:p>
    <w:p w:rsidR="00125EA2" w:rsidRDefault="0029775D" w:rsidP="006C71D9">
      <w:pPr>
        <w:pStyle w:val="BodyTextIndent"/>
        <w:ind w:firstLine="0"/>
        <w:jc w:val="left"/>
        <w:rPr>
          <w:noProof/>
        </w:rPr>
      </w:pPr>
      <w:r w:rsidRPr="00385186">
        <w:rPr>
          <w:noProof/>
        </w:rPr>
        <w:drawing>
          <wp:inline distT="0" distB="0" distL="0" distR="0">
            <wp:extent cx="340995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2552700"/>
                    </a:xfrm>
                    <a:prstGeom prst="rect">
                      <a:avLst/>
                    </a:prstGeom>
                    <a:noFill/>
                    <a:ln>
                      <a:noFill/>
                    </a:ln>
                  </pic:spPr>
                </pic:pic>
              </a:graphicData>
            </a:graphic>
          </wp:inline>
        </w:drawing>
      </w:r>
    </w:p>
    <w:p w:rsidR="00A615AA" w:rsidRDefault="00125EA2" w:rsidP="00125EA2">
      <w:pPr>
        <w:pStyle w:val="BodyTextIndent"/>
        <w:ind w:firstLine="0"/>
        <w:jc w:val="center"/>
        <w:rPr>
          <w:i/>
          <w:noProof/>
        </w:rPr>
      </w:pPr>
      <w:r>
        <w:rPr>
          <w:i/>
          <w:noProof/>
        </w:rPr>
        <w:t>Figure #3. Pressure vs Volume</w:t>
      </w:r>
    </w:p>
    <w:p w:rsidR="00125EA2" w:rsidRDefault="00125EA2" w:rsidP="00125EA2">
      <w:pPr>
        <w:pStyle w:val="BodyTextIndent"/>
        <w:ind w:firstLine="0"/>
        <w:jc w:val="center"/>
        <w:rPr>
          <w:noProof/>
        </w:rPr>
      </w:pPr>
    </w:p>
    <w:p w:rsidR="00125EA2" w:rsidRDefault="00125EA2" w:rsidP="00125EA2">
      <w:pPr>
        <w:pStyle w:val="BodyTextIndent"/>
        <w:ind w:firstLine="0"/>
        <w:jc w:val="left"/>
        <w:rPr>
          <w:noProof/>
        </w:rPr>
      </w:pPr>
      <w:r>
        <w:rPr>
          <w:noProof/>
        </w:rPr>
        <w:tab/>
        <w:t xml:space="preserve">Figure #3 gives us our final thermodynamic property relationship, Pressure and Volume. With </w:t>
      </w:r>
      <w:r w:rsidR="006D1B7F">
        <w:rPr>
          <w:noProof/>
        </w:rPr>
        <w:t xml:space="preserve">this we can visually relate the past three graphs, which State changes are isobaric, isothermal, isotropic, and isenthalpic. The refridgeration cycle consists of two isobaric, one isotropic, and one isenthalpic process. </w:t>
      </w:r>
    </w:p>
    <w:p w:rsidR="006D1B7F" w:rsidRDefault="006D1B7F" w:rsidP="00125EA2">
      <w:pPr>
        <w:pStyle w:val="BodyTextIndent"/>
        <w:ind w:firstLine="0"/>
        <w:jc w:val="left"/>
      </w:pPr>
      <w:r>
        <w:rPr>
          <w:noProof/>
        </w:rPr>
        <w:tab/>
        <w:t xml:space="preserve">Next, we shall be doing a quantitiative study of three different </w:t>
      </w:r>
      <w:r w:rsidR="00E236EB" w:rsidRPr="00E236EB">
        <w:rPr>
          <w:noProof/>
        </w:rPr>
        <w:t>refrigerant</w:t>
      </w:r>
      <w:r w:rsidR="00E236EB">
        <w:rPr>
          <w:noProof/>
        </w:rPr>
        <w:t xml:space="preserve">’s </w:t>
      </w:r>
      <w:r>
        <w:rPr>
          <w:noProof/>
        </w:rPr>
        <w:t>COP</w:t>
      </w:r>
      <w:r w:rsidR="00B96FC1">
        <w:rPr>
          <w:noProof/>
        </w:rPr>
        <w:t xml:space="preserve"> and Flow Rate</w:t>
      </w:r>
      <w:r>
        <w:rPr>
          <w:noProof/>
        </w:rPr>
        <w:t xml:space="preserve">. For this study I have chosen the </w:t>
      </w:r>
      <w:r w:rsidR="00E236EB" w:rsidRPr="00E236EB">
        <w:rPr>
          <w:noProof/>
        </w:rPr>
        <w:t>refrigerant</w:t>
      </w:r>
      <w:r>
        <w:rPr>
          <w:noProof/>
        </w:rPr>
        <w:t xml:space="preserve"> R410a, R32, and R40. These were chosen based on their </w:t>
      </w:r>
      <w:r>
        <w:t>thermal</w:t>
      </w:r>
      <w:r w:rsidR="008D0D19">
        <w:t xml:space="preserve"> properties</w:t>
      </w:r>
      <w:r>
        <w:t xml:space="preserve">, environmental safety, and cost. </w:t>
      </w:r>
    </w:p>
    <w:p w:rsidR="00B96FC1" w:rsidRDefault="0029775D" w:rsidP="00B96FC1">
      <w:pPr>
        <w:pStyle w:val="BodyTextIndent"/>
        <w:ind w:firstLine="0"/>
        <w:jc w:val="left"/>
        <w:rPr>
          <w:noProof/>
        </w:rPr>
      </w:pPr>
      <w:r w:rsidRPr="00962C73">
        <w:rPr>
          <w:noProof/>
        </w:rPr>
        <w:drawing>
          <wp:inline distT="0" distB="0" distL="0" distR="0">
            <wp:extent cx="3305175" cy="247650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5175" cy="2476500"/>
                    </a:xfrm>
                    <a:prstGeom prst="rect">
                      <a:avLst/>
                    </a:prstGeom>
                    <a:noFill/>
                    <a:ln>
                      <a:noFill/>
                    </a:ln>
                  </pic:spPr>
                </pic:pic>
              </a:graphicData>
            </a:graphic>
          </wp:inline>
        </w:drawing>
      </w:r>
    </w:p>
    <w:p w:rsidR="00B96FC1" w:rsidRDefault="00B96FC1" w:rsidP="00B96FC1">
      <w:pPr>
        <w:pStyle w:val="BodyTextIndent"/>
        <w:ind w:firstLine="0"/>
        <w:jc w:val="center"/>
        <w:rPr>
          <w:i/>
          <w:noProof/>
        </w:rPr>
      </w:pPr>
      <w:r>
        <w:rPr>
          <w:i/>
          <w:noProof/>
        </w:rPr>
        <w:t>Figure #4. Flow Rate vs Temperature</w:t>
      </w:r>
    </w:p>
    <w:p w:rsidR="00B96FC1" w:rsidRDefault="00B96FC1" w:rsidP="00B96FC1">
      <w:pPr>
        <w:pStyle w:val="BodyTextIndent"/>
        <w:ind w:firstLine="0"/>
        <w:jc w:val="left"/>
        <w:rPr>
          <w:noProof/>
        </w:rPr>
      </w:pPr>
      <w:r>
        <w:rPr>
          <w:noProof/>
        </w:rPr>
        <w:tab/>
      </w:r>
    </w:p>
    <w:p w:rsidR="00B96FC1" w:rsidRDefault="00B96FC1" w:rsidP="00125EA2">
      <w:pPr>
        <w:pStyle w:val="BodyTextIndent"/>
        <w:ind w:firstLine="0"/>
        <w:jc w:val="left"/>
      </w:pPr>
      <w:r>
        <w:tab/>
        <w:t xml:space="preserve">Analysis the data presented in figure #4 </w:t>
      </w:r>
      <w:r w:rsidR="00E236EB">
        <w:t xml:space="preserve">leads us to </w:t>
      </w:r>
      <w:r>
        <w:t xml:space="preserve">tell that the Mass Flow Rates for R410a, R32, and R40 decrease respectively. This is due to each refrigerants heat capacity and the amount needed to cool or heat up the system.  </w:t>
      </w:r>
    </w:p>
    <w:p w:rsidR="00B96FC1" w:rsidRPr="00B96FC1" w:rsidRDefault="00B96FC1" w:rsidP="00B96FC1">
      <w:pPr>
        <w:pStyle w:val="BodyTextIndent"/>
        <w:ind w:firstLine="0"/>
        <w:jc w:val="right"/>
        <w:rPr>
          <w:rFonts w:ascii="Arial" w:hAnsi="Arial" w:cs="Arial"/>
          <w:sz w:val="36"/>
        </w:rPr>
      </w:pPr>
      <w:r>
        <w:rPr>
          <w:rFonts w:ascii="Arial" w:hAnsi="Arial" w:cs="Arial"/>
          <w:sz w:val="36"/>
        </w:rPr>
        <w:t>Pg. 2</w:t>
      </w:r>
    </w:p>
    <w:p w:rsidR="008D0D19" w:rsidRDefault="0029775D" w:rsidP="00125EA2">
      <w:pPr>
        <w:pStyle w:val="BodyTextIndent"/>
        <w:ind w:firstLine="0"/>
        <w:jc w:val="left"/>
        <w:rPr>
          <w:noProof/>
        </w:rPr>
      </w:pPr>
      <w:r w:rsidRPr="00385186">
        <w:rPr>
          <w:noProof/>
        </w:rPr>
        <w:drawing>
          <wp:inline distT="0" distB="0" distL="0" distR="0">
            <wp:extent cx="3286125" cy="24574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125" cy="2457450"/>
                    </a:xfrm>
                    <a:prstGeom prst="rect">
                      <a:avLst/>
                    </a:prstGeom>
                    <a:noFill/>
                    <a:ln>
                      <a:noFill/>
                    </a:ln>
                  </pic:spPr>
                </pic:pic>
              </a:graphicData>
            </a:graphic>
          </wp:inline>
        </w:drawing>
      </w:r>
    </w:p>
    <w:p w:rsidR="008D0D19" w:rsidRDefault="008D0D19" w:rsidP="008D0D19">
      <w:pPr>
        <w:pStyle w:val="BodyTextIndent"/>
        <w:ind w:firstLine="0"/>
        <w:jc w:val="center"/>
        <w:rPr>
          <w:i/>
        </w:rPr>
      </w:pPr>
      <w:r>
        <w:rPr>
          <w:i/>
        </w:rPr>
        <w:t>Figure #</w:t>
      </w:r>
      <w:r w:rsidR="00B96FC1">
        <w:rPr>
          <w:i/>
        </w:rPr>
        <w:t>5</w:t>
      </w:r>
      <w:r>
        <w:rPr>
          <w:i/>
        </w:rPr>
        <w:t xml:space="preserve">. COP vs Temperature </w:t>
      </w:r>
    </w:p>
    <w:p w:rsidR="008D0D19" w:rsidRDefault="008D0D19" w:rsidP="008D0D19">
      <w:pPr>
        <w:pStyle w:val="BodyTextIndent"/>
        <w:ind w:firstLine="0"/>
        <w:jc w:val="left"/>
      </w:pPr>
      <w:r>
        <w:tab/>
      </w:r>
    </w:p>
    <w:p w:rsidR="008C66A6" w:rsidRDefault="008D0D19" w:rsidP="00B96FC1">
      <w:pPr>
        <w:pStyle w:val="BodyTextIndent"/>
        <w:ind w:firstLine="0"/>
        <w:jc w:val="left"/>
      </w:pPr>
      <w:r>
        <w:tab/>
        <w:t xml:space="preserve">With the chosen refrigerants, their respective COP’s are nearly identical per temperature. </w:t>
      </w:r>
    </w:p>
    <w:p w:rsidR="00B96FC1" w:rsidRDefault="00B96FC1" w:rsidP="00B96FC1">
      <w:pPr>
        <w:pStyle w:val="BodyTextIndent"/>
        <w:ind w:firstLine="0"/>
        <w:jc w:val="left"/>
      </w:pPr>
    </w:p>
    <w:p w:rsidR="008D0D19" w:rsidRPr="008D0D19" w:rsidRDefault="0029775D" w:rsidP="008C66A6">
      <w:pPr>
        <w:pStyle w:val="BodyTextIndent"/>
        <w:ind w:firstLine="0"/>
        <w:jc w:val="center"/>
      </w:pPr>
      <w:r w:rsidRPr="0048172F">
        <w:rPr>
          <w:noProof/>
        </w:rPr>
        <w:drawing>
          <wp:inline distT="0" distB="0" distL="0" distR="0">
            <wp:extent cx="3200400" cy="239077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390775"/>
                    </a:xfrm>
                    <a:prstGeom prst="rect">
                      <a:avLst/>
                    </a:prstGeom>
                    <a:noFill/>
                    <a:ln>
                      <a:noFill/>
                    </a:ln>
                  </pic:spPr>
                </pic:pic>
              </a:graphicData>
            </a:graphic>
          </wp:inline>
        </w:drawing>
      </w:r>
    </w:p>
    <w:p w:rsidR="006D1B7F" w:rsidRPr="00061F7B" w:rsidRDefault="00061F7B" w:rsidP="00061F7B">
      <w:pPr>
        <w:pStyle w:val="BodyTextIndent"/>
        <w:ind w:firstLine="0"/>
        <w:jc w:val="center"/>
        <w:rPr>
          <w:i/>
          <w:noProof/>
        </w:rPr>
      </w:pPr>
      <w:r>
        <w:rPr>
          <w:i/>
          <w:noProof/>
        </w:rPr>
        <w:t>Figure #</w:t>
      </w:r>
      <w:r w:rsidR="00B96FC1">
        <w:rPr>
          <w:i/>
          <w:noProof/>
        </w:rPr>
        <w:t>6</w:t>
      </w:r>
      <w:r>
        <w:rPr>
          <w:i/>
          <w:noProof/>
        </w:rPr>
        <w:t>. COP vs Temperature Expanded View</w:t>
      </w:r>
    </w:p>
    <w:p w:rsidR="00A615AA" w:rsidRDefault="00061F7B" w:rsidP="00061F7B">
      <w:pPr>
        <w:pStyle w:val="BodyTextIndent"/>
        <w:ind w:firstLine="0"/>
        <w:jc w:val="left"/>
        <w:rPr>
          <w:noProof/>
        </w:rPr>
      </w:pPr>
      <w:r>
        <w:rPr>
          <w:noProof/>
        </w:rPr>
        <w:tab/>
      </w:r>
    </w:p>
    <w:p w:rsidR="00061F7B" w:rsidRDefault="00061F7B" w:rsidP="00061F7B">
      <w:pPr>
        <w:pStyle w:val="BodyTextIndent"/>
        <w:ind w:firstLine="0"/>
        <w:jc w:val="left"/>
        <w:rPr>
          <w:noProof/>
        </w:rPr>
      </w:pPr>
      <w:r>
        <w:rPr>
          <w:noProof/>
        </w:rPr>
        <w:tab/>
        <w:t>In an effort to show the differnce between the COP’s per Temperature I have limited the x-axis to 0</w:t>
      </w:r>
      <w:r>
        <w:rPr>
          <w:noProof/>
          <w:vertAlign w:val="superscript"/>
        </w:rPr>
        <w:t>o</w:t>
      </w:r>
      <w:r>
        <w:rPr>
          <w:noProof/>
        </w:rPr>
        <w:t>C and 10</w:t>
      </w:r>
      <w:r>
        <w:rPr>
          <w:noProof/>
          <w:vertAlign w:val="superscript"/>
        </w:rPr>
        <w:t>o</w:t>
      </w:r>
      <w:r>
        <w:rPr>
          <w:noProof/>
        </w:rPr>
        <w:t xml:space="preserve">C and the y-axis to 7 through 13. With this we can tell that the </w:t>
      </w:r>
      <w:r w:rsidR="00B96FC1" w:rsidRPr="00B96FC1">
        <w:rPr>
          <w:noProof/>
        </w:rPr>
        <w:t>refrigerant</w:t>
      </w:r>
      <w:r>
        <w:rPr>
          <w:noProof/>
        </w:rPr>
        <w:t xml:space="preserve">with the highest COP per given Temperature is R40. </w:t>
      </w:r>
    </w:p>
    <w:p w:rsidR="00EE486D" w:rsidRDefault="00061F7B" w:rsidP="00061F7B">
      <w:pPr>
        <w:pStyle w:val="BodyTextIndent"/>
        <w:ind w:firstLine="0"/>
        <w:jc w:val="left"/>
        <w:rPr>
          <w:noProof/>
        </w:rPr>
      </w:pPr>
      <w:r>
        <w:rPr>
          <w:noProof/>
        </w:rPr>
        <w:tab/>
        <w:t xml:space="preserve">Further analysis of R40 shows that although it is a very effective </w:t>
      </w:r>
      <w:r w:rsidR="00B96FC1" w:rsidRPr="00B96FC1">
        <w:rPr>
          <w:noProof/>
        </w:rPr>
        <w:t xml:space="preserve">refrigerant </w:t>
      </w:r>
      <w:r w:rsidR="008C66A6">
        <w:rPr>
          <w:noProof/>
          <w:vertAlign w:val="superscript"/>
        </w:rPr>
        <w:t>[2]</w:t>
      </w:r>
      <w:r>
        <w:rPr>
          <w:noProof/>
        </w:rPr>
        <w:t xml:space="preserve">, it is no longer used today. </w:t>
      </w:r>
      <w:r>
        <w:rPr>
          <w:noProof/>
          <w:vertAlign w:val="superscript"/>
        </w:rPr>
        <w:t xml:space="preserve">[1] </w:t>
      </w:r>
      <w:r>
        <w:rPr>
          <w:noProof/>
        </w:rPr>
        <w:t>The refidgerant is colorless, extremely flammible</w:t>
      </w:r>
      <w:r w:rsidR="00EE486D">
        <w:rPr>
          <w:noProof/>
        </w:rPr>
        <w:t>,</w:t>
      </w:r>
      <w:r>
        <w:rPr>
          <w:noProof/>
        </w:rPr>
        <w:t xml:space="preserve"> with a mildly sweet smell.</w:t>
      </w:r>
      <w:r w:rsidR="00EE486D">
        <w:rPr>
          <w:noProof/>
          <w:vertAlign w:val="superscript"/>
        </w:rPr>
        <w:t>[1]</w:t>
      </w:r>
      <w:r>
        <w:rPr>
          <w:noProof/>
        </w:rPr>
        <w:t xml:space="preserve"> </w:t>
      </w:r>
      <w:r w:rsidR="00EE486D">
        <w:rPr>
          <w:noProof/>
        </w:rPr>
        <w:t xml:space="preserve">Apart from that its toxicity to humans and other organic life make it so that it is </w:t>
      </w:r>
      <w:r w:rsidR="00C8119B">
        <w:rPr>
          <w:noProof/>
        </w:rPr>
        <w:t xml:space="preserve">to dangerous to be used in consumer </w:t>
      </w:r>
      <w:r w:rsidR="00EE486D">
        <w:rPr>
          <w:noProof/>
        </w:rPr>
        <w:t>products, and thus is not a suitable choice for our Drone Pod System.</w:t>
      </w:r>
      <w:r w:rsidR="008C66A6">
        <w:rPr>
          <w:noProof/>
        </w:rPr>
        <w:t xml:space="preserve"> </w:t>
      </w:r>
      <w:r w:rsidR="00EE486D">
        <w:rPr>
          <w:noProof/>
        </w:rPr>
        <w:t xml:space="preserve"> </w:t>
      </w:r>
    </w:p>
    <w:p w:rsidR="00890396" w:rsidRDefault="00EE486D" w:rsidP="00061F7B">
      <w:pPr>
        <w:pStyle w:val="BodyTextIndent"/>
        <w:ind w:firstLine="0"/>
        <w:jc w:val="left"/>
        <w:rPr>
          <w:noProof/>
        </w:rPr>
      </w:pPr>
      <w:r>
        <w:rPr>
          <w:noProof/>
        </w:rPr>
        <w:tab/>
        <w:t xml:space="preserve">The next refiderant is R32. R32 is a relativly new refidgerant with more promising prospects. It has a low heat </w:t>
      </w:r>
    </w:p>
    <w:p w:rsidR="00890396" w:rsidRDefault="00890396" w:rsidP="00061F7B">
      <w:pPr>
        <w:pStyle w:val="BodyTextIndent"/>
        <w:ind w:firstLine="0"/>
        <w:jc w:val="left"/>
        <w:rPr>
          <w:noProof/>
        </w:rPr>
      </w:pPr>
    </w:p>
    <w:p w:rsidR="00890396" w:rsidRDefault="00890396" w:rsidP="00061F7B">
      <w:pPr>
        <w:pStyle w:val="BodyTextIndent"/>
        <w:ind w:firstLine="0"/>
        <w:jc w:val="left"/>
        <w:rPr>
          <w:noProof/>
        </w:rPr>
      </w:pPr>
    </w:p>
    <w:p w:rsidR="00061F7B" w:rsidRDefault="00EE486D" w:rsidP="00061F7B">
      <w:pPr>
        <w:pStyle w:val="BodyTextIndent"/>
        <w:ind w:firstLine="0"/>
        <w:jc w:val="left"/>
        <w:rPr>
          <w:noProof/>
        </w:rPr>
      </w:pPr>
      <w:r>
        <w:rPr>
          <w:noProof/>
        </w:rPr>
        <w:lastRenderedPageBreak/>
        <w:t>capacity and thus conveys heat in a efficent way.</w:t>
      </w:r>
      <w:r w:rsidR="00C8119B">
        <w:rPr>
          <w:noProof/>
          <w:vertAlign w:val="superscript"/>
        </w:rPr>
        <w:t>[3]</w:t>
      </w:r>
      <w:r>
        <w:rPr>
          <w:noProof/>
        </w:rPr>
        <w:t xml:space="preserve"> The </w:t>
      </w:r>
      <w:r w:rsidR="00B96FC1" w:rsidRPr="00B96FC1">
        <w:rPr>
          <w:noProof/>
        </w:rPr>
        <w:t>refrigerant</w:t>
      </w:r>
      <w:r w:rsidR="00B96FC1">
        <w:rPr>
          <w:noProof/>
        </w:rPr>
        <w:t xml:space="preserve"> </w:t>
      </w:r>
      <w:r>
        <w:rPr>
          <w:noProof/>
        </w:rPr>
        <w:t xml:space="preserve">also has a Global Warming Potential that is 30% less than that of R410a, thus making it a clear choice environmentally. </w:t>
      </w:r>
      <w:r>
        <w:rPr>
          <w:noProof/>
          <w:vertAlign w:val="superscript"/>
        </w:rPr>
        <w:t>[</w:t>
      </w:r>
      <w:r w:rsidR="008C66A6">
        <w:rPr>
          <w:noProof/>
          <w:vertAlign w:val="superscript"/>
        </w:rPr>
        <w:t>3</w:t>
      </w:r>
      <w:r>
        <w:rPr>
          <w:noProof/>
          <w:vertAlign w:val="superscript"/>
        </w:rPr>
        <w:t>]</w:t>
      </w:r>
      <w:r>
        <w:rPr>
          <w:noProof/>
        </w:rPr>
        <w:t xml:space="preserve"> With these pros we must look on the contrary, some cons to R32 are that it is extremely difficult to handle which has lead to only one company being able to sucessfully manage and incorperate it into refriderants, Daikin.</w:t>
      </w:r>
      <w:r w:rsidR="008C66A6">
        <w:rPr>
          <w:noProof/>
          <w:vertAlign w:val="superscript"/>
        </w:rPr>
        <w:t>[3]</w:t>
      </w:r>
      <w:r>
        <w:rPr>
          <w:noProof/>
        </w:rPr>
        <w:t xml:space="preserve"> This fact puts R32 into the cost inefficient category, making it expensive to purchase and maintain. </w:t>
      </w:r>
    </w:p>
    <w:p w:rsidR="004A3EB9" w:rsidRDefault="000D189F" w:rsidP="00061F7B">
      <w:pPr>
        <w:pStyle w:val="BodyTextIndent"/>
        <w:ind w:firstLine="0"/>
        <w:jc w:val="left"/>
        <w:rPr>
          <w:noProof/>
        </w:rPr>
      </w:pPr>
      <w:r>
        <w:rPr>
          <w:noProof/>
        </w:rPr>
        <w:tab/>
        <w:t xml:space="preserve">Lastly, the analysis of the properties of R410a. This </w:t>
      </w:r>
      <w:r w:rsidR="00B96FC1" w:rsidRPr="00B96FC1">
        <w:rPr>
          <w:noProof/>
        </w:rPr>
        <w:t>refrigerant</w:t>
      </w:r>
      <w:r w:rsidR="00B96FC1">
        <w:rPr>
          <w:noProof/>
        </w:rPr>
        <w:t xml:space="preserve"> </w:t>
      </w:r>
      <w:r>
        <w:rPr>
          <w:noProof/>
        </w:rPr>
        <w:t xml:space="preserve">must included in our </w:t>
      </w:r>
      <w:r w:rsidR="00DC6316">
        <w:rPr>
          <w:noProof/>
        </w:rPr>
        <w:t xml:space="preserve">testing due to its presence in the consumer market as one of the most widely used </w:t>
      </w:r>
      <w:r w:rsidR="00B96FC1" w:rsidRPr="00B96FC1">
        <w:rPr>
          <w:noProof/>
        </w:rPr>
        <w:t>refrigerant</w:t>
      </w:r>
      <w:r w:rsidR="00B96FC1">
        <w:rPr>
          <w:noProof/>
        </w:rPr>
        <w:t xml:space="preserve"> </w:t>
      </w:r>
      <w:r w:rsidR="00DC6316">
        <w:rPr>
          <w:noProof/>
        </w:rPr>
        <w:t>working fluids.</w:t>
      </w:r>
      <w:r w:rsidR="00DC6316">
        <w:rPr>
          <w:noProof/>
          <w:vertAlign w:val="superscript"/>
        </w:rPr>
        <w:t>[5]</w:t>
      </w:r>
      <w:r w:rsidR="00DC6316">
        <w:rPr>
          <w:noProof/>
        </w:rPr>
        <w:t xml:space="preserve"> </w:t>
      </w:r>
      <w:r w:rsidR="00275F6D">
        <w:rPr>
          <w:noProof/>
        </w:rPr>
        <w:t xml:space="preserve">One of the main highlights of </w:t>
      </w:r>
      <w:r w:rsidR="00B67C0E">
        <w:rPr>
          <w:noProof/>
        </w:rPr>
        <w:t xml:space="preserve">R410a is its </w:t>
      </w:r>
      <w:r w:rsidR="00C8119B">
        <w:rPr>
          <w:noProof/>
        </w:rPr>
        <w:t xml:space="preserve">ease of </w:t>
      </w:r>
      <w:r w:rsidR="00B67C0E">
        <w:rPr>
          <w:noProof/>
        </w:rPr>
        <w:t>transport</w:t>
      </w:r>
      <w:r w:rsidR="00C8119B">
        <w:rPr>
          <w:noProof/>
        </w:rPr>
        <w:t>ation due to its</w:t>
      </w:r>
      <w:r w:rsidR="00B67C0E">
        <w:rPr>
          <w:noProof/>
        </w:rPr>
        <w:t xml:space="preserve"> porterties in both a saturated liquid and vaport state.</w:t>
      </w:r>
      <w:r w:rsidR="00B67C0E">
        <w:rPr>
          <w:noProof/>
          <w:vertAlign w:val="superscript"/>
        </w:rPr>
        <w:t>[6]</w:t>
      </w:r>
      <w:r w:rsidR="00B67C0E">
        <w:rPr>
          <w:noProof/>
        </w:rPr>
        <w:t xml:space="preserve"> These properties amount to a reduced viscous losses in the compressor, along with improved heat transfer characteristics in both the evaporator and condensor.</w:t>
      </w:r>
      <w:r w:rsidR="00C8119B">
        <w:rPr>
          <w:noProof/>
          <w:vertAlign w:val="superscript"/>
        </w:rPr>
        <w:t>[5]</w:t>
      </w:r>
      <w:r w:rsidR="00B67C0E">
        <w:rPr>
          <w:noProof/>
        </w:rPr>
        <w:t xml:space="preserve"> These properties of R410a result in it being the best refidgerant to use for our Drone Pod System. </w:t>
      </w:r>
    </w:p>
    <w:p w:rsidR="004A3EB9" w:rsidRDefault="00B96FC1" w:rsidP="00061F7B">
      <w:pPr>
        <w:pStyle w:val="BodyTextIndent"/>
        <w:ind w:firstLine="0"/>
        <w:jc w:val="left"/>
        <w:rPr>
          <w:noProof/>
        </w:rPr>
      </w:pPr>
      <w:r>
        <w:rPr>
          <w:noProof/>
        </w:rPr>
        <w:tab/>
      </w:r>
      <w:r w:rsidR="004A3EB9">
        <w:rPr>
          <w:noProof/>
        </w:rPr>
        <w:t>The COP vs Temperature simulation was taken with a temperature range between 0</w:t>
      </w:r>
      <w:r w:rsidR="004A3EB9">
        <w:rPr>
          <w:noProof/>
          <w:vertAlign w:val="superscript"/>
        </w:rPr>
        <w:t>o</w:t>
      </w:r>
      <w:r w:rsidR="004A3EB9">
        <w:rPr>
          <w:noProof/>
        </w:rPr>
        <w:t>F and 120</w:t>
      </w:r>
      <w:r w:rsidR="004A3EB9">
        <w:rPr>
          <w:noProof/>
          <w:vertAlign w:val="superscript"/>
        </w:rPr>
        <w:t>o</w:t>
      </w:r>
      <w:r w:rsidR="004A3EB9">
        <w:rPr>
          <w:noProof/>
        </w:rPr>
        <w:t>F or -18</w:t>
      </w:r>
      <w:r w:rsidR="004A3EB9">
        <w:rPr>
          <w:noProof/>
          <w:vertAlign w:val="superscript"/>
        </w:rPr>
        <w:t>o</w:t>
      </w:r>
      <w:r w:rsidR="004A3EB9">
        <w:rPr>
          <w:noProof/>
        </w:rPr>
        <w:t>C to 49</w:t>
      </w:r>
      <w:r w:rsidR="004A3EB9">
        <w:rPr>
          <w:noProof/>
          <w:vertAlign w:val="superscript"/>
        </w:rPr>
        <w:t>o</w:t>
      </w:r>
      <w:r w:rsidR="004A3EB9">
        <w:rPr>
          <w:noProof/>
        </w:rPr>
        <w:t>C. This represents the temperature range the drone will experience while flying a</w:t>
      </w:r>
      <w:r>
        <w:rPr>
          <w:noProof/>
        </w:rPr>
        <w:t>nd</w:t>
      </w:r>
      <w:r w:rsidR="004A3EB9">
        <w:rPr>
          <w:noProof/>
        </w:rPr>
        <w:t xml:space="preserve"> on the ground</w:t>
      </w:r>
      <w:r>
        <w:rPr>
          <w:noProof/>
        </w:rPr>
        <w:t xml:space="preserve"> throughout multiple climates. </w:t>
      </w:r>
    </w:p>
    <w:p w:rsidR="000D189F" w:rsidRDefault="004A3EB9" w:rsidP="004A3EB9">
      <w:pPr>
        <w:pStyle w:val="BodyTextIndent"/>
        <w:ind w:firstLine="720"/>
        <w:jc w:val="left"/>
        <w:rPr>
          <w:noProof/>
        </w:rPr>
      </w:pPr>
      <w:r>
        <w:rPr>
          <w:noProof/>
        </w:rPr>
        <w:t xml:space="preserve">The effects of the temperature difference between the cycle and the environment on the COP have been in part discussed before. In general, you can assume that the COP will drop when the temperature difference is large and rise when the difference is small. In figure #4 you can observe this phenominon because each </w:t>
      </w:r>
      <w:r w:rsidR="00E236EB" w:rsidRPr="00E236EB">
        <w:rPr>
          <w:noProof/>
        </w:rPr>
        <w:t>refrigerant</w:t>
      </w:r>
      <w:r w:rsidR="00E236EB">
        <w:rPr>
          <w:noProof/>
        </w:rPr>
        <w:t xml:space="preserve"> </w:t>
      </w:r>
      <w:r>
        <w:rPr>
          <w:noProof/>
        </w:rPr>
        <w:t xml:space="preserve">or working fluid had a </w:t>
      </w:r>
      <w:r w:rsidR="00890396">
        <w:rPr>
          <w:noProof/>
        </w:rPr>
        <w:t>w</w:t>
      </w:r>
      <w:r>
        <w:rPr>
          <w:noProof/>
        </w:rPr>
        <w:t>orking temperature of -20</w:t>
      </w:r>
      <w:r>
        <w:rPr>
          <w:noProof/>
          <w:vertAlign w:val="superscript"/>
        </w:rPr>
        <w:t>o</w:t>
      </w:r>
      <w:r>
        <w:rPr>
          <w:noProof/>
        </w:rPr>
        <w:t>C. Thus, when the outside temperature approached -20</w:t>
      </w:r>
      <w:r>
        <w:rPr>
          <w:noProof/>
          <w:vertAlign w:val="superscript"/>
        </w:rPr>
        <w:t>o</w:t>
      </w:r>
      <w:r>
        <w:rPr>
          <w:noProof/>
        </w:rPr>
        <w:t xml:space="preserve">C the COP increased almost exponentially. On the contrary, when the environmental temperature increased the COP apporached zero. </w:t>
      </w:r>
    </w:p>
    <w:p w:rsidR="004A3EB9" w:rsidRDefault="004A3EB9" w:rsidP="00061F7B">
      <w:pPr>
        <w:pStyle w:val="BodyTextIndent"/>
        <w:ind w:firstLine="0"/>
        <w:jc w:val="left"/>
        <w:rPr>
          <w:noProof/>
        </w:rPr>
      </w:pPr>
      <w:r>
        <w:rPr>
          <w:noProof/>
        </w:rPr>
        <w:tab/>
      </w:r>
    </w:p>
    <w:p w:rsidR="00BA63D4" w:rsidRDefault="00BA63D4" w:rsidP="00BA63D4">
      <w:pPr>
        <w:pStyle w:val="ReferencesClauseTitle"/>
      </w:pPr>
      <w:r>
        <w:t xml:space="preserve">Conclusion </w:t>
      </w:r>
    </w:p>
    <w:p w:rsidR="00BA63D4" w:rsidRPr="004A3EB9" w:rsidRDefault="00BA63D4" w:rsidP="00BA63D4">
      <w:pPr>
        <w:pStyle w:val="BodyTextIndent"/>
      </w:pPr>
      <w:r>
        <w:t xml:space="preserve">In conclusion, the best suited refrigerant for our Drone Pod System is R410a. This decision was reached based on the analysis of the refrigerants COP, as well as its pros and cons with respect to thermal properties, environmental safety, and cost. </w:t>
      </w:r>
      <w:r w:rsidR="00F00ABB">
        <w:t xml:space="preserve">Although R410a is not the best in each respective category it still proves to be the best working fluid overall. </w:t>
      </w:r>
    </w:p>
    <w:p w:rsidR="00B67C0E" w:rsidRPr="00B67C0E" w:rsidRDefault="00B67C0E" w:rsidP="00061F7B">
      <w:pPr>
        <w:pStyle w:val="BodyTextIndent"/>
        <w:ind w:firstLine="0"/>
        <w:jc w:val="left"/>
        <w:rPr>
          <w:noProof/>
        </w:rPr>
      </w:pPr>
      <w:r>
        <w:rPr>
          <w:noProof/>
        </w:rPr>
        <w:tab/>
      </w:r>
    </w:p>
    <w:p w:rsidR="008C66A6" w:rsidRDefault="008B61D2" w:rsidP="008C66A6">
      <w:pPr>
        <w:pStyle w:val="ReferencesClauseTitle"/>
      </w:pPr>
      <w:bookmarkStart w:id="4" w:name="_Hlk526784260"/>
      <w:r>
        <w:t>References</w:t>
      </w:r>
    </w:p>
    <w:bookmarkEnd w:id="4"/>
    <w:p w:rsidR="008B61D2" w:rsidRDefault="00EE486D" w:rsidP="00EE486D">
      <w:pPr>
        <w:pStyle w:val="BodyTextIndent"/>
        <w:numPr>
          <w:ilvl w:val="0"/>
          <w:numId w:val="1"/>
        </w:numPr>
      </w:pPr>
      <w:r w:rsidRPr="00EE486D">
        <w:t>“Chloromethane.” Wikipedia, Wikimedia Foundation, 23 Aug. 2018, en.wikipedia.org/wiki/Chloromethane.</w:t>
      </w:r>
    </w:p>
    <w:p w:rsidR="008C66A6" w:rsidRDefault="008C66A6" w:rsidP="00EE486D">
      <w:pPr>
        <w:pStyle w:val="BodyTextIndent"/>
        <w:numPr>
          <w:ilvl w:val="0"/>
          <w:numId w:val="1"/>
        </w:numPr>
      </w:pPr>
      <w:r w:rsidRPr="008C66A6">
        <w:t>“R40.” R40 - CoolProp 6.1.0 Documentation, www.coolprop.org/fluid_properties/fluids/R40.html#fluid-r40.</w:t>
      </w:r>
    </w:p>
    <w:p w:rsidR="002F62C3" w:rsidRDefault="00EE486D" w:rsidP="00EE486D">
      <w:pPr>
        <w:pStyle w:val="BodyTextIndent"/>
        <w:numPr>
          <w:ilvl w:val="0"/>
          <w:numId w:val="1"/>
        </w:numPr>
      </w:pPr>
      <w:r w:rsidRPr="00EE486D">
        <w:t xml:space="preserve">“R-32Next-Generation Refrigerant.” VRV (Multi-Split Type Air Conditioners) Air Conditioning and </w:t>
      </w:r>
    </w:p>
    <w:p w:rsidR="002F62C3" w:rsidRDefault="002F62C3" w:rsidP="002F62C3">
      <w:pPr>
        <w:pStyle w:val="BodyTextIndent"/>
        <w:ind w:firstLine="0"/>
      </w:pPr>
    </w:p>
    <w:p w:rsidR="002F62C3" w:rsidRPr="00890396" w:rsidRDefault="002F62C3" w:rsidP="002F62C3">
      <w:pPr>
        <w:pStyle w:val="BodyTextIndent"/>
        <w:ind w:left="360" w:firstLine="0"/>
        <w:jc w:val="right"/>
        <w:rPr>
          <w:rFonts w:ascii="Arial" w:hAnsi="Arial" w:cs="Arial"/>
          <w:sz w:val="36"/>
        </w:rPr>
      </w:pPr>
      <w:r>
        <w:rPr>
          <w:rFonts w:ascii="Arial" w:hAnsi="Arial" w:cs="Arial"/>
          <w:sz w:val="36"/>
        </w:rPr>
        <w:t>Pg. 3</w:t>
      </w:r>
    </w:p>
    <w:p w:rsidR="00EE486D" w:rsidRDefault="00EE486D" w:rsidP="002F62C3">
      <w:pPr>
        <w:pStyle w:val="BodyTextIndent"/>
        <w:numPr>
          <w:ilvl w:val="0"/>
          <w:numId w:val="1"/>
        </w:numPr>
      </w:pPr>
      <w:r w:rsidRPr="00EE486D">
        <w:t>Refrigeration</w:t>
      </w:r>
      <w:r>
        <w:t xml:space="preserve">. | </w:t>
      </w:r>
      <w:r w:rsidRPr="00EE486D">
        <w:t>Daikin</w:t>
      </w:r>
      <w:r>
        <w:t xml:space="preserve"> </w:t>
      </w:r>
      <w:r w:rsidRPr="00EE486D">
        <w:t xml:space="preserve">Global, </w:t>
      </w:r>
      <w:hyperlink r:id="rId15" w:history="1">
        <w:r w:rsidR="008C66A6" w:rsidRPr="002F62C3">
          <w:rPr>
            <w:rStyle w:val="Hyperlink"/>
            <w:color w:val="auto"/>
            <w:u w:val="none"/>
          </w:rPr>
          <w:t>www.daikin.com/about/why_daikin/benefits/r-32/</w:t>
        </w:r>
      </w:hyperlink>
      <w:r w:rsidRPr="008C66A6">
        <w:t>.</w:t>
      </w:r>
    </w:p>
    <w:p w:rsidR="008C66A6" w:rsidRDefault="008C66A6" w:rsidP="00EE486D">
      <w:pPr>
        <w:pStyle w:val="BodyTextIndent"/>
        <w:numPr>
          <w:ilvl w:val="0"/>
          <w:numId w:val="1"/>
        </w:numPr>
      </w:pPr>
      <w:r w:rsidRPr="008C66A6">
        <w:t xml:space="preserve">“R410A.” R40 - CoolProp 6.1.0 Documentation, </w:t>
      </w:r>
      <w:hyperlink r:id="rId16" w:history="1">
        <w:r w:rsidRPr="008C66A6">
          <w:rPr>
            <w:rStyle w:val="Hyperlink"/>
            <w:color w:val="auto"/>
            <w:u w:val="none"/>
          </w:rPr>
          <w:t>www.coolprop.org/fluid_properties/fluids/R410A.html#fluid-r410a</w:t>
        </w:r>
      </w:hyperlink>
    </w:p>
    <w:p w:rsidR="00890396" w:rsidRDefault="00DC6316" w:rsidP="002F62C3">
      <w:pPr>
        <w:pStyle w:val="BodyTextIndent"/>
        <w:numPr>
          <w:ilvl w:val="0"/>
          <w:numId w:val="1"/>
        </w:numPr>
      </w:pPr>
      <w:r w:rsidRPr="00DC6316">
        <w:t>“R-410A.” Wikipedia, Wikimedia Foundation, 18 Sept. 2018, en.wikipedia.org/wiki/R-410A.</w:t>
      </w:r>
    </w:p>
    <w:p w:rsidR="00890396" w:rsidRDefault="00890396" w:rsidP="00890396">
      <w:pPr>
        <w:pStyle w:val="BodyTextIndent"/>
        <w:ind w:left="720" w:firstLine="0"/>
      </w:pPr>
    </w:p>
    <w:p w:rsidR="00890396" w:rsidRDefault="00DC6316" w:rsidP="00EE486D">
      <w:pPr>
        <w:pStyle w:val="BodyTextIndent"/>
        <w:numPr>
          <w:ilvl w:val="0"/>
          <w:numId w:val="1"/>
        </w:numPr>
      </w:pPr>
      <w:r w:rsidRPr="00DC6316">
        <w:t xml:space="preserve">B. D. Bivens, et al. “R-410A – Application Experience.” R-410A – Why Is It Such an Interesting </w:t>
      </w:r>
    </w:p>
    <w:p w:rsidR="00DC6316" w:rsidRDefault="00DC6316" w:rsidP="00890396">
      <w:pPr>
        <w:pStyle w:val="BodyTextIndent"/>
        <w:ind w:left="720" w:firstLine="0"/>
      </w:pPr>
      <w:r w:rsidRPr="00DC6316">
        <w:t>Refrigerant Fluid, www.eurocooling.com/public_html/articler410a.htm.</w:t>
      </w:r>
    </w:p>
    <w:p w:rsidR="00890396" w:rsidRDefault="008C66A6" w:rsidP="00890396">
      <w:pPr>
        <w:pStyle w:val="BodyTextIndent"/>
        <w:numPr>
          <w:ilvl w:val="0"/>
          <w:numId w:val="1"/>
        </w:numPr>
      </w:pPr>
      <w:r w:rsidRPr="008C66A6">
        <w:t xml:space="preserve">“Author Templates.” ASME.org, </w:t>
      </w:r>
      <w:hyperlink r:id="rId17" w:history="1">
        <w:r w:rsidR="00890396" w:rsidRPr="00890396">
          <w:rPr>
            <w:rStyle w:val="Hyperlink"/>
            <w:color w:val="auto"/>
            <w:u w:val="none"/>
          </w:rPr>
          <w:t>www.asme.org/shop/proceedings/conference-publications/author-templates</w:t>
        </w:r>
      </w:hyperlink>
      <w:r w:rsidRPr="00890396">
        <w:t>.</w:t>
      </w: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BodyTextIndent"/>
        <w:ind w:left="720" w:firstLine="0"/>
      </w:pPr>
    </w:p>
    <w:p w:rsidR="00890396" w:rsidRDefault="00890396" w:rsidP="00890396">
      <w:pPr>
        <w:pStyle w:val="MATLABCode"/>
        <w:rPr>
          <w:color w:val="008000"/>
        </w:rPr>
        <w:sectPr w:rsidR="00890396">
          <w:type w:val="continuous"/>
          <w:pgSz w:w="12240" w:h="15840"/>
          <w:pgMar w:top="1440" w:right="720" w:bottom="1440" w:left="720" w:header="720" w:footer="720" w:gutter="0"/>
          <w:cols w:num="2" w:space="540" w:equalWidth="0">
            <w:col w:w="5130" w:space="540"/>
            <w:col w:w="5130"/>
          </w:cols>
        </w:sectPr>
      </w:pPr>
    </w:p>
    <w:p w:rsidR="00890396" w:rsidRDefault="00890396" w:rsidP="00890396">
      <w:pPr>
        <w:pStyle w:val="MATLABCode"/>
        <w:rPr>
          <w:color w:val="000000"/>
        </w:rPr>
      </w:pPr>
      <w:r w:rsidRPr="00C20F69">
        <w:rPr>
          <w:color w:val="008000"/>
        </w:rPr>
        <w:t>Project #1 Code</w:t>
      </w:r>
      <w:r>
        <w:rPr>
          <w:color w:val="000000"/>
        </w:rPr>
        <w:br/>
        <w:t xml:space="preserve">clear </w:t>
      </w:r>
      <w:r w:rsidRPr="00C20F69">
        <w:rPr>
          <w:color w:val="800000"/>
        </w:rPr>
        <w:t>all</w:t>
      </w:r>
      <w:r>
        <w:rPr>
          <w:color w:val="000000"/>
        </w:rPr>
        <w:br/>
        <w:t xml:space="preserve">close </w:t>
      </w:r>
      <w:r w:rsidRPr="00C20F69">
        <w:rPr>
          <w:color w:val="800000"/>
        </w:rPr>
        <w:t>all</w:t>
      </w:r>
      <w:r>
        <w:rPr>
          <w:color w:val="000000"/>
        </w:rPr>
        <w:br/>
        <w:t>addpath(</w:t>
      </w:r>
      <w:r w:rsidRPr="00C20F69">
        <w:rPr>
          <w:color w:val="800000"/>
        </w:rPr>
        <w:t>'../'</w:t>
      </w:r>
      <w:r>
        <w:rPr>
          <w:color w:val="000000"/>
        </w:rPr>
        <w:t>)</w:t>
      </w:r>
      <w:r>
        <w:rPr>
          <w:color w:val="000000"/>
        </w:rPr>
        <w:br/>
      </w:r>
      <w:r>
        <w:rPr>
          <w:color w:val="000000"/>
        </w:rPr>
        <w:br/>
      </w:r>
      <w:r w:rsidRPr="00C20F69">
        <w:rPr>
          <w:color w:val="008000"/>
        </w:rPr>
        <w:t>%Variables</w:t>
      </w:r>
      <w:r>
        <w:rPr>
          <w:color w:val="000000"/>
        </w:rPr>
        <w:br/>
        <w:t>wf=</w:t>
      </w:r>
      <w:r w:rsidRPr="00C20F69">
        <w:rPr>
          <w:color w:val="800000"/>
        </w:rPr>
        <w:t>'R410a'</w:t>
      </w:r>
      <w:r>
        <w:rPr>
          <w:color w:val="000000"/>
        </w:rPr>
        <w:t>;</w:t>
      </w:r>
      <w:r>
        <w:rPr>
          <w:color w:val="000000"/>
        </w:rPr>
        <w:br/>
      </w:r>
      <w:r>
        <w:rPr>
          <w:color w:val="000000"/>
        </w:rPr>
        <w:br/>
      </w:r>
      <w:r w:rsidRPr="00C20F69">
        <w:rPr>
          <w:color w:val="008000"/>
        </w:rPr>
        <w:t>%State #1</w:t>
      </w:r>
      <w:r>
        <w:rPr>
          <w:color w:val="000000"/>
        </w:rPr>
        <w:br/>
        <w:t xml:space="preserve">T1=-20+273.15; </w:t>
      </w:r>
      <w:r w:rsidRPr="00C20F69">
        <w:rPr>
          <w:color w:val="008000"/>
        </w:rPr>
        <w:t>%Patm in Pa</w:t>
      </w:r>
      <w:r>
        <w:rPr>
          <w:color w:val="000000"/>
        </w:rPr>
        <w:br/>
        <w:t>x1=1;</w:t>
      </w:r>
      <w:r>
        <w:rPr>
          <w:color w:val="000000"/>
        </w:rPr>
        <w:br/>
        <w:t>P1=CoolProp.PropsSI(</w:t>
      </w:r>
      <w:r w:rsidRPr="00C20F69">
        <w:rPr>
          <w:color w:val="800000"/>
        </w:rPr>
        <w:t>'P'</w:t>
      </w:r>
      <w:r>
        <w:rPr>
          <w:color w:val="000000"/>
        </w:rPr>
        <w:t>,</w:t>
      </w:r>
      <w:r w:rsidRPr="00C20F69">
        <w:rPr>
          <w:color w:val="800000"/>
        </w:rPr>
        <w:t>'T'</w:t>
      </w:r>
      <w:r>
        <w:rPr>
          <w:color w:val="000000"/>
        </w:rPr>
        <w:t>,T1,</w:t>
      </w:r>
      <w:r w:rsidRPr="00C20F69">
        <w:rPr>
          <w:color w:val="800000"/>
        </w:rPr>
        <w:t>'Q'</w:t>
      </w:r>
      <w:r>
        <w:rPr>
          <w:color w:val="000000"/>
        </w:rPr>
        <w:t>,x1,wf);</w:t>
      </w:r>
      <w:r>
        <w:rPr>
          <w:color w:val="000000"/>
        </w:rPr>
        <w:br/>
        <w:t>H1=CoolProp.PropsSI(</w:t>
      </w:r>
      <w:r w:rsidRPr="00C20F69">
        <w:rPr>
          <w:color w:val="800000"/>
        </w:rPr>
        <w:t>'H'</w:t>
      </w:r>
      <w:r>
        <w:rPr>
          <w:color w:val="000000"/>
        </w:rPr>
        <w:t>,</w:t>
      </w:r>
      <w:r w:rsidRPr="00C20F69">
        <w:rPr>
          <w:color w:val="800000"/>
        </w:rPr>
        <w:t>'T'</w:t>
      </w:r>
      <w:r>
        <w:rPr>
          <w:color w:val="000000"/>
        </w:rPr>
        <w:t>,T1,</w:t>
      </w:r>
      <w:r w:rsidRPr="00C20F69">
        <w:rPr>
          <w:color w:val="800000"/>
        </w:rPr>
        <w:t>'Q'</w:t>
      </w:r>
      <w:r>
        <w:rPr>
          <w:color w:val="000000"/>
        </w:rPr>
        <w:t>,x1,wf);</w:t>
      </w:r>
      <w:r>
        <w:rPr>
          <w:color w:val="000000"/>
        </w:rPr>
        <w:br/>
        <w:t>S1=CoolProp.PropsSI(</w:t>
      </w:r>
      <w:r w:rsidRPr="00C20F69">
        <w:rPr>
          <w:color w:val="800000"/>
        </w:rPr>
        <w:t>'S'</w:t>
      </w:r>
      <w:r>
        <w:rPr>
          <w:color w:val="000000"/>
        </w:rPr>
        <w:t>,</w:t>
      </w:r>
      <w:r w:rsidRPr="00C20F69">
        <w:rPr>
          <w:color w:val="800000"/>
        </w:rPr>
        <w:t>'T'</w:t>
      </w:r>
      <w:r>
        <w:rPr>
          <w:color w:val="000000"/>
        </w:rPr>
        <w:t>,T1,</w:t>
      </w:r>
      <w:r w:rsidRPr="00C20F69">
        <w:rPr>
          <w:color w:val="800000"/>
        </w:rPr>
        <w:t>'Q'</w:t>
      </w:r>
      <w:r>
        <w:rPr>
          <w:color w:val="000000"/>
        </w:rPr>
        <w:t>,x1,wf);</w:t>
      </w:r>
      <w:r>
        <w:rPr>
          <w:color w:val="000000"/>
        </w:rPr>
        <w:br/>
        <w:t>V1=1./CoolProp.PropsSI(</w:t>
      </w:r>
      <w:r w:rsidRPr="00C20F69">
        <w:rPr>
          <w:color w:val="800000"/>
        </w:rPr>
        <w:t>'D'</w:t>
      </w:r>
      <w:r>
        <w:rPr>
          <w:color w:val="000000"/>
        </w:rPr>
        <w:t>,</w:t>
      </w:r>
      <w:r w:rsidRPr="00C20F69">
        <w:rPr>
          <w:color w:val="800000"/>
        </w:rPr>
        <w:t>'T'</w:t>
      </w:r>
      <w:r>
        <w:rPr>
          <w:color w:val="000000"/>
        </w:rPr>
        <w:t>,T1,</w:t>
      </w:r>
      <w:r w:rsidRPr="00C20F69">
        <w:rPr>
          <w:color w:val="800000"/>
        </w:rPr>
        <w:t>'Q'</w:t>
      </w:r>
      <w:r>
        <w:rPr>
          <w:color w:val="000000"/>
        </w:rPr>
        <w:t>,x1,wf);</w:t>
      </w:r>
      <w:r>
        <w:rPr>
          <w:color w:val="000000"/>
        </w:rPr>
        <w:br/>
      </w:r>
      <w:r>
        <w:rPr>
          <w:color w:val="000000"/>
        </w:rPr>
        <w:br/>
      </w:r>
      <w:r w:rsidRPr="00C20F69">
        <w:rPr>
          <w:color w:val="008000"/>
        </w:rPr>
        <w:t>%State #3 [Temperature for Summer and Winter]</w:t>
      </w:r>
      <w:r>
        <w:rPr>
          <w:color w:val="000000"/>
        </w:rPr>
        <w:br/>
        <w:t>T3_Summer=28+273.15;</w:t>
      </w:r>
      <w:r>
        <w:rPr>
          <w:color w:val="000000"/>
        </w:rPr>
        <w:br/>
        <w:t>T3_Winter= 5 + 273.15;</w:t>
      </w:r>
      <w:r>
        <w:rPr>
          <w:color w:val="000000"/>
        </w:rPr>
        <w:br/>
        <w:t>x3=0;</w:t>
      </w:r>
      <w:r>
        <w:rPr>
          <w:color w:val="000000"/>
        </w:rPr>
        <w:br/>
        <w:t>P3_Summer=CoolProp.PropsSI(</w:t>
      </w:r>
      <w:r w:rsidRPr="00C20F69">
        <w:rPr>
          <w:color w:val="800000"/>
        </w:rPr>
        <w:t>'P'</w:t>
      </w:r>
      <w:r>
        <w:rPr>
          <w:color w:val="000000"/>
        </w:rPr>
        <w:t>,</w:t>
      </w:r>
      <w:r w:rsidRPr="00C20F69">
        <w:rPr>
          <w:color w:val="800000"/>
        </w:rPr>
        <w:t>'T'</w:t>
      </w:r>
      <w:r>
        <w:rPr>
          <w:color w:val="000000"/>
        </w:rPr>
        <w:t>,T3_Summer,</w:t>
      </w:r>
      <w:r w:rsidRPr="00C20F69">
        <w:rPr>
          <w:color w:val="800000"/>
        </w:rPr>
        <w:t>'Q'</w:t>
      </w:r>
      <w:r>
        <w:rPr>
          <w:color w:val="000000"/>
        </w:rPr>
        <w:t>,x3,wf);</w:t>
      </w:r>
      <w:r>
        <w:rPr>
          <w:color w:val="000000"/>
        </w:rPr>
        <w:br/>
        <w:t>H3_Summer=CoolProp.PropsSI(</w:t>
      </w:r>
      <w:r w:rsidRPr="00C20F69">
        <w:rPr>
          <w:color w:val="800000"/>
        </w:rPr>
        <w:t>'H'</w:t>
      </w:r>
      <w:r>
        <w:rPr>
          <w:color w:val="000000"/>
        </w:rPr>
        <w:t>,</w:t>
      </w:r>
      <w:r w:rsidRPr="00C20F69">
        <w:rPr>
          <w:color w:val="800000"/>
        </w:rPr>
        <w:t>'T'</w:t>
      </w:r>
      <w:r>
        <w:rPr>
          <w:color w:val="000000"/>
        </w:rPr>
        <w:t>,T3_Summer,</w:t>
      </w:r>
      <w:r w:rsidRPr="00C20F69">
        <w:rPr>
          <w:color w:val="800000"/>
        </w:rPr>
        <w:t>'Q'</w:t>
      </w:r>
      <w:r>
        <w:rPr>
          <w:color w:val="000000"/>
        </w:rPr>
        <w:t>,x3,wf);</w:t>
      </w:r>
      <w:r>
        <w:rPr>
          <w:color w:val="000000"/>
        </w:rPr>
        <w:br/>
        <w:t>S3_Summer=CoolProp.PropsSI(</w:t>
      </w:r>
      <w:r w:rsidRPr="00C20F69">
        <w:rPr>
          <w:color w:val="800000"/>
        </w:rPr>
        <w:t>'S'</w:t>
      </w:r>
      <w:r>
        <w:rPr>
          <w:color w:val="000000"/>
        </w:rPr>
        <w:t>,</w:t>
      </w:r>
      <w:r w:rsidRPr="00C20F69">
        <w:rPr>
          <w:color w:val="800000"/>
        </w:rPr>
        <w:t>'T'</w:t>
      </w:r>
      <w:r>
        <w:rPr>
          <w:color w:val="000000"/>
        </w:rPr>
        <w:t>,T3_Summer,</w:t>
      </w:r>
      <w:r w:rsidRPr="00C20F69">
        <w:rPr>
          <w:color w:val="800000"/>
        </w:rPr>
        <w:t>'Q'</w:t>
      </w:r>
      <w:r>
        <w:rPr>
          <w:color w:val="000000"/>
        </w:rPr>
        <w:t>,x3,wf);</w:t>
      </w:r>
      <w:r>
        <w:rPr>
          <w:color w:val="000000"/>
        </w:rPr>
        <w:br/>
        <w:t>V3_Summer=1./CoolProp.PropsSI(</w:t>
      </w:r>
      <w:r w:rsidRPr="00C20F69">
        <w:rPr>
          <w:color w:val="800000"/>
        </w:rPr>
        <w:t>'D'</w:t>
      </w:r>
      <w:r>
        <w:rPr>
          <w:color w:val="000000"/>
        </w:rPr>
        <w:t>,</w:t>
      </w:r>
      <w:r w:rsidRPr="00C20F69">
        <w:rPr>
          <w:color w:val="800000"/>
        </w:rPr>
        <w:t>'T'</w:t>
      </w:r>
      <w:r>
        <w:rPr>
          <w:color w:val="000000"/>
        </w:rPr>
        <w:t>,T3_Summer,</w:t>
      </w:r>
      <w:r w:rsidRPr="00C20F69">
        <w:rPr>
          <w:color w:val="800000"/>
        </w:rPr>
        <w:t>'Q'</w:t>
      </w:r>
      <w:r>
        <w:rPr>
          <w:color w:val="000000"/>
        </w:rPr>
        <w:t>,x3,wf);</w:t>
      </w:r>
      <w:r>
        <w:rPr>
          <w:color w:val="000000"/>
        </w:rPr>
        <w:br/>
        <w:t>P3_Winter=CoolProp.PropsSI(</w:t>
      </w:r>
      <w:r w:rsidRPr="00C20F69">
        <w:rPr>
          <w:color w:val="800000"/>
        </w:rPr>
        <w:t>'P'</w:t>
      </w:r>
      <w:r>
        <w:rPr>
          <w:color w:val="000000"/>
        </w:rPr>
        <w:t>,</w:t>
      </w:r>
      <w:r w:rsidRPr="00C20F69">
        <w:rPr>
          <w:color w:val="800000"/>
        </w:rPr>
        <w:t>'T'</w:t>
      </w:r>
      <w:r>
        <w:rPr>
          <w:color w:val="000000"/>
        </w:rPr>
        <w:t>,T3_Winter,</w:t>
      </w:r>
      <w:r w:rsidRPr="00C20F69">
        <w:rPr>
          <w:color w:val="800000"/>
        </w:rPr>
        <w:t>'Q'</w:t>
      </w:r>
      <w:r>
        <w:rPr>
          <w:color w:val="000000"/>
        </w:rPr>
        <w:t>,x3,wf);</w:t>
      </w:r>
      <w:r>
        <w:rPr>
          <w:color w:val="000000"/>
        </w:rPr>
        <w:br/>
        <w:t>H3_Winter=CoolProp.PropsSI(</w:t>
      </w:r>
      <w:r w:rsidRPr="00C20F69">
        <w:rPr>
          <w:color w:val="800000"/>
        </w:rPr>
        <w:t>'H'</w:t>
      </w:r>
      <w:r>
        <w:rPr>
          <w:color w:val="000000"/>
        </w:rPr>
        <w:t>,</w:t>
      </w:r>
      <w:r w:rsidRPr="00C20F69">
        <w:rPr>
          <w:color w:val="800000"/>
        </w:rPr>
        <w:t>'T'</w:t>
      </w:r>
      <w:r>
        <w:rPr>
          <w:color w:val="000000"/>
        </w:rPr>
        <w:t>,T3_Winter,</w:t>
      </w:r>
      <w:r w:rsidRPr="00C20F69">
        <w:rPr>
          <w:color w:val="800000"/>
        </w:rPr>
        <w:t>'Q'</w:t>
      </w:r>
      <w:r>
        <w:rPr>
          <w:color w:val="000000"/>
        </w:rPr>
        <w:t>,x3,wf);</w:t>
      </w:r>
      <w:r>
        <w:rPr>
          <w:color w:val="000000"/>
        </w:rPr>
        <w:br/>
        <w:t>S3_Winter=CoolProp.PropsSI(</w:t>
      </w:r>
      <w:r w:rsidRPr="00C20F69">
        <w:rPr>
          <w:color w:val="800000"/>
        </w:rPr>
        <w:t>'S'</w:t>
      </w:r>
      <w:r>
        <w:rPr>
          <w:color w:val="000000"/>
        </w:rPr>
        <w:t>,</w:t>
      </w:r>
      <w:r w:rsidRPr="00C20F69">
        <w:rPr>
          <w:color w:val="800000"/>
        </w:rPr>
        <w:t>'T'</w:t>
      </w:r>
      <w:r>
        <w:rPr>
          <w:color w:val="000000"/>
        </w:rPr>
        <w:t>,T3_Winter,</w:t>
      </w:r>
      <w:r w:rsidRPr="00C20F69">
        <w:rPr>
          <w:color w:val="800000"/>
        </w:rPr>
        <w:t>'Q'</w:t>
      </w:r>
      <w:r>
        <w:rPr>
          <w:color w:val="000000"/>
        </w:rPr>
        <w:t>,x3,wf);</w:t>
      </w:r>
      <w:r>
        <w:rPr>
          <w:color w:val="000000"/>
        </w:rPr>
        <w:br/>
        <w:t>V3_Winter=1./CoolProp.PropsSI(</w:t>
      </w:r>
      <w:r w:rsidRPr="00C20F69">
        <w:rPr>
          <w:color w:val="800000"/>
        </w:rPr>
        <w:t>'D'</w:t>
      </w:r>
      <w:r>
        <w:rPr>
          <w:color w:val="000000"/>
        </w:rPr>
        <w:t>,</w:t>
      </w:r>
      <w:r w:rsidRPr="00C20F69">
        <w:rPr>
          <w:color w:val="800000"/>
        </w:rPr>
        <w:t>'T'</w:t>
      </w:r>
      <w:r>
        <w:rPr>
          <w:color w:val="000000"/>
        </w:rPr>
        <w:t>,T3_Winter,</w:t>
      </w:r>
      <w:r w:rsidRPr="00C20F69">
        <w:rPr>
          <w:color w:val="800000"/>
        </w:rPr>
        <w:t>'Q'</w:t>
      </w:r>
      <w:r>
        <w:rPr>
          <w:color w:val="000000"/>
        </w:rPr>
        <w:t>,x3,wf);</w:t>
      </w:r>
      <w:r>
        <w:rPr>
          <w:color w:val="000000"/>
        </w:rPr>
        <w:br/>
      </w:r>
      <w:r>
        <w:rPr>
          <w:color w:val="000000"/>
        </w:rPr>
        <w:br/>
      </w:r>
      <w:r>
        <w:rPr>
          <w:color w:val="000000"/>
        </w:rPr>
        <w:br/>
      </w:r>
      <w:r w:rsidRPr="00C20F69">
        <w:rPr>
          <w:color w:val="008000"/>
        </w:rPr>
        <w:t>%State #4</w:t>
      </w:r>
      <w:r>
        <w:rPr>
          <w:color w:val="000000"/>
        </w:rPr>
        <w:br/>
        <w:t>T4_Summer=T1;</w:t>
      </w:r>
      <w:r>
        <w:rPr>
          <w:color w:val="000000"/>
        </w:rPr>
        <w:br/>
        <w:t>T4_Winter=T1;</w:t>
      </w:r>
      <w:r>
        <w:rPr>
          <w:color w:val="000000"/>
        </w:rPr>
        <w:br/>
        <w:t>H4_Summer=H3_Summer;</w:t>
      </w:r>
      <w:r>
        <w:rPr>
          <w:color w:val="000000"/>
        </w:rPr>
        <w:br/>
        <w:t>H4_Winter=H3_Winter;</w:t>
      </w:r>
      <w:r>
        <w:rPr>
          <w:color w:val="000000"/>
        </w:rPr>
        <w:br/>
        <w:t>P4_Summer=P1;</w:t>
      </w:r>
      <w:r>
        <w:rPr>
          <w:color w:val="000000"/>
        </w:rPr>
        <w:br/>
        <w:t>P4_Winter=P1;</w:t>
      </w:r>
      <w:r>
        <w:rPr>
          <w:color w:val="000000"/>
        </w:rPr>
        <w:br/>
        <w:t>S4_Summer=CoolProp.PropsSI(</w:t>
      </w:r>
      <w:r w:rsidRPr="00C20F69">
        <w:rPr>
          <w:color w:val="800000"/>
        </w:rPr>
        <w:t>'S'</w:t>
      </w:r>
      <w:r>
        <w:rPr>
          <w:color w:val="000000"/>
        </w:rPr>
        <w:t>,</w:t>
      </w:r>
      <w:r w:rsidRPr="00C20F69">
        <w:rPr>
          <w:color w:val="800000"/>
        </w:rPr>
        <w:t>'P'</w:t>
      </w:r>
      <w:r>
        <w:rPr>
          <w:color w:val="000000"/>
        </w:rPr>
        <w:t>,P4_Summer,</w:t>
      </w:r>
      <w:r w:rsidRPr="00C20F69">
        <w:rPr>
          <w:color w:val="800000"/>
        </w:rPr>
        <w:t>'H'</w:t>
      </w:r>
      <w:r>
        <w:rPr>
          <w:color w:val="000000"/>
        </w:rPr>
        <w:t>,H4_Summer,wf);</w:t>
      </w:r>
      <w:r>
        <w:rPr>
          <w:color w:val="000000"/>
        </w:rPr>
        <w:br/>
        <w:t>V4_Summer=1./CoolProp.PropsSI(</w:t>
      </w:r>
      <w:r w:rsidRPr="00C20F69">
        <w:rPr>
          <w:color w:val="800000"/>
        </w:rPr>
        <w:t>'D'</w:t>
      </w:r>
      <w:r>
        <w:rPr>
          <w:color w:val="000000"/>
        </w:rPr>
        <w:t>,</w:t>
      </w:r>
      <w:r w:rsidRPr="00C20F69">
        <w:rPr>
          <w:color w:val="800000"/>
        </w:rPr>
        <w:t>'P'</w:t>
      </w:r>
      <w:r>
        <w:rPr>
          <w:color w:val="000000"/>
        </w:rPr>
        <w:t>,P4_Summer,</w:t>
      </w:r>
      <w:r w:rsidRPr="00C20F69">
        <w:rPr>
          <w:color w:val="800000"/>
        </w:rPr>
        <w:t>'H'</w:t>
      </w:r>
      <w:r>
        <w:rPr>
          <w:color w:val="000000"/>
        </w:rPr>
        <w:t>,H4_Summer,wf);</w:t>
      </w:r>
      <w:r>
        <w:rPr>
          <w:color w:val="000000"/>
        </w:rPr>
        <w:br/>
        <w:t>S4_Winter=CoolProp.PropsSI(</w:t>
      </w:r>
      <w:r w:rsidRPr="00C20F69">
        <w:rPr>
          <w:color w:val="800000"/>
        </w:rPr>
        <w:t>'S'</w:t>
      </w:r>
      <w:r>
        <w:rPr>
          <w:color w:val="000000"/>
        </w:rPr>
        <w:t>,</w:t>
      </w:r>
      <w:r w:rsidRPr="00C20F69">
        <w:rPr>
          <w:color w:val="800000"/>
        </w:rPr>
        <w:t>'P'</w:t>
      </w:r>
      <w:r>
        <w:rPr>
          <w:color w:val="000000"/>
        </w:rPr>
        <w:t>,P4_Winter,</w:t>
      </w:r>
      <w:r w:rsidRPr="00C20F69">
        <w:rPr>
          <w:color w:val="800000"/>
        </w:rPr>
        <w:t>'H'</w:t>
      </w:r>
      <w:r>
        <w:rPr>
          <w:color w:val="000000"/>
        </w:rPr>
        <w:t>,H4_Winter,wf);</w:t>
      </w:r>
      <w:r>
        <w:rPr>
          <w:color w:val="000000"/>
        </w:rPr>
        <w:br/>
        <w:t>V4_Winter=1./CoolProp.PropsSI(</w:t>
      </w:r>
      <w:r w:rsidRPr="00C20F69">
        <w:rPr>
          <w:color w:val="800000"/>
        </w:rPr>
        <w:t>'D'</w:t>
      </w:r>
      <w:r>
        <w:rPr>
          <w:color w:val="000000"/>
        </w:rPr>
        <w:t>,</w:t>
      </w:r>
      <w:r w:rsidRPr="00C20F69">
        <w:rPr>
          <w:color w:val="800000"/>
        </w:rPr>
        <w:t>'P'</w:t>
      </w:r>
      <w:r>
        <w:rPr>
          <w:color w:val="000000"/>
        </w:rPr>
        <w:t>,P4_Winter,</w:t>
      </w:r>
      <w:r w:rsidRPr="00C20F69">
        <w:rPr>
          <w:color w:val="800000"/>
        </w:rPr>
        <w:t>'H'</w:t>
      </w:r>
      <w:r>
        <w:rPr>
          <w:color w:val="000000"/>
        </w:rPr>
        <w:t>,H4_Winter,wf);</w:t>
      </w:r>
      <w:r>
        <w:rPr>
          <w:color w:val="000000"/>
        </w:rPr>
        <w:br/>
      </w:r>
      <w:r>
        <w:rPr>
          <w:color w:val="000000"/>
        </w:rPr>
        <w:br/>
      </w:r>
      <w:r>
        <w:rPr>
          <w:color w:val="000000"/>
        </w:rPr>
        <w:br/>
      </w:r>
      <w:r w:rsidRPr="00C20F69">
        <w:rPr>
          <w:color w:val="008000"/>
        </w:rPr>
        <w:t>%State #2a</w:t>
      </w:r>
      <w:r>
        <w:rPr>
          <w:color w:val="000000"/>
        </w:rPr>
        <w:br/>
        <w:t>P2a_Summer=P3_Summer;</w:t>
      </w:r>
      <w:r>
        <w:rPr>
          <w:color w:val="000000"/>
        </w:rPr>
        <w:br/>
        <w:t>P2a_Winter=P3_Winter;</w:t>
      </w:r>
      <w:r>
        <w:rPr>
          <w:color w:val="000000"/>
        </w:rPr>
        <w:br/>
        <w:t>x2a= 1;</w:t>
      </w:r>
      <w:r>
        <w:rPr>
          <w:color w:val="000000"/>
        </w:rPr>
        <w:br/>
        <w:t>T2a_Summer=T3_Summer;</w:t>
      </w:r>
      <w:r>
        <w:rPr>
          <w:color w:val="000000"/>
        </w:rPr>
        <w:br/>
        <w:t>T2a_Winter=T3_Winter;</w:t>
      </w:r>
      <w:r>
        <w:rPr>
          <w:color w:val="000000"/>
        </w:rPr>
        <w:br/>
        <w:t>H2a_Summer=CoolProp.PropsSI(</w:t>
      </w:r>
      <w:r w:rsidRPr="00C20F69">
        <w:rPr>
          <w:color w:val="800000"/>
        </w:rPr>
        <w:t>'H'</w:t>
      </w:r>
      <w:r>
        <w:rPr>
          <w:color w:val="000000"/>
        </w:rPr>
        <w:t>,</w:t>
      </w:r>
      <w:r w:rsidRPr="00C20F69">
        <w:rPr>
          <w:color w:val="800000"/>
        </w:rPr>
        <w:t>'P'</w:t>
      </w:r>
      <w:r>
        <w:rPr>
          <w:color w:val="000000"/>
        </w:rPr>
        <w:t>,P2a_Summer,</w:t>
      </w:r>
      <w:r w:rsidRPr="00C20F69">
        <w:rPr>
          <w:color w:val="800000"/>
        </w:rPr>
        <w:t>'Q'</w:t>
      </w:r>
      <w:r>
        <w:rPr>
          <w:color w:val="000000"/>
        </w:rPr>
        <w:t>,x2a,wf);</w:t>
      </w:r>
      <w:r>
        <w:rPr>
          <w:color w:val="000000"/>
        </w:rPr>
        <w:br/>
      </w:r>
      <w:r>
        <w:rPr>
          <w:color w:val="000000"/>
        </w:rPr>
        <w:lastRenderedPageBreak/>
        <w:t>S2a_Summer=CoolProp.PropsSI(</w:t>
      </w:r>
      <w:r w:rsidRPr="00C20F69">
        <w:rPr>
          <w:color w:val="800000"/>
        </w:rPr>
        <w:t>'S'</w:t>
      </w:r>
      <w:r>
        <w:rPr>
          <w:color w:val="000000"/>
        </w:rPr>
        <w:t>,</w:t>
      </w:r>
      <w:r w:rsidRPr="00C20F69">
        <w:rPr>
          <w:color w:val="800000"/>
        </w:rPr>
        <w:t>'P'</w:t>
      </w:r>
      <w:r>
        <w:rPr>
          <w:color w:val="000000"/>
        </w:rPr>
        <w:t>,P2a_Summer,</w:t>
      </w:r>
      <w:r w:rsidRPr="00C20F69">
        <w:rPr>
          <w:color w:val="800000"/>
        </w:rPr>
        <w:t>'Q'</w:t>
      </w:r>
      <w:r>
        <w:rPr>
          <w:color w:val="000000"/>
        </w:rPr>
        <w:t>,x2a,wf);</w:t>
      </w:r>
      <w:r>
        <w:rPr>
          <w:color w:val="000000"/>
        </w:rPr>
        <w:br/>
        <w:t>V2a_Summer=1./CoolProp.PropsSI(</w:t>
      </w:r>
      <w:r w:rsidRPr="00C20F69">
        <w:rPr>
          <w:color w:val="800000"/>
        </w:rPr>
        <w:t>'D'</w:t>
      </w:r>
      <w:r>
        <w:rPr>
          <w:color w:val="000000"/>
        </w:rPr>
        <w:t>,</w:t>
      </w:r>
      <w:r w:rsidRPr="00C20F69">
        <w:rPr>
          <w:color w:val="800000"/>
        </w:rPr>
        <w:t>'P'</w:t>
      </w:r>
      <w:r>
        <w:rPr>
          <w:color w:val="000000"/>
        </w:rPr>
        <w:t>,P2a_Summer,</w:t>
      </w:r>
      <w:r w:rsidRPr="00C20F69">
        <w:rPr>
          <w:color w:val="800000"/>
        </w:rPr>
        <w:t>'Q'</w:t>
      </w:r>
      <w:r>
        <w:rPr>
          <w:color w:val="000000"/>
        </w:rPr>
        <w:t>,x2a,wf);</w:t>
      </w:r>
      <w:r>
        <w:rPr>
          <w:color w:val="000000"/>
        </w:rPr>
        <w:br/>
        <w:t>H2a_Winter=CoolProp.PropsSI(</w:t>
      </w:r>
      <w:r w:rsidRPr="00C20F69">
        <w:rPr>
          <w:color w:val="800000"/>
        </w:rPr>
        <w:t>'H'</w:t>
      </w:r>
      <w:r>
        <w:rPr>
          <w:color w:val="000000"/>
        </w:rPr>
        <w:t>,</w:t>
      </w:r>
      <w:r w:rsidRPr="00C20F69">
        <w:rPr>
          <w:color w:val="800000"/>
        </w:rPr>
        <w:t>'P'</w:t>
      </w:r>
      <w:r>
        <w:rPr>
          <w:color w:val="000000"/>
        </w:rPr>
        <w:t>,P2a_Winter,</w:t>
      </w:r>
      <w:r w:rsidRPr="00C20F69">
        <w:rPr>
          <w:color w:val="800000"/>
        </w:rPr>
        <w:t>'Q'</w:t>
      </w:r>
      <w:r>
        <w:rPr>
          <w:color w:val="000000"/>
        </w:rPr>
        <w:t>,x2a,wf);</w:t>
      </w:r>
      <w:r>
        <w:rPr>
          <w:color w:val="000000"/>
        </w:rPr>
        <w:br/>
        <w:t>S2a_Winter=CoolProp.PropsSI(</w:t>
      </w:r>
      <w:r w:rsidRPr="00C20F69">
        <w:rPr>
          <w:color w:val="800000"/>
        </w:rPr>
        <w:t>'S'</w:t>
      </w:r>
      <w:r>
        <w:rPr>
          <w:color w:val="000000"/>
        </w:rPr>
        <w:t>,</w:t>
      </w:r>
      <w:r w:rsidRPr="00C20F69">
        <w:rPr>
          <w:color w:val="800000"/>
        </w:rPr>
        <w:t>'P'</w:t>
      </w:r>
      <w:r>
        <w:rPr>
          <w:color w:val="000000"/>
        </w:rPr>
        <w:t>,P2a_Winter,</w:t>
      </w:r>
      <w:r w:rsidRPr="00C20F69">
        <w:rPr>
          <w:color w:val="800000"/>
        </w:rPr>
        <w:t>'Q'</w:t>
      </w:r>
      <w:r>
        <w:rPr>
          <w:color w:val="000000"/>
        </w:rPr>
        <w:t>,x2a,wf);</w:t>
      </w:r>
      <w:r>
        <w:rPr>
          <w:color w:val="000000"/>
        </w:rPr>
        <w:br/>
        <w:t>V2a_Winter=1./CoolProp.PropsSI(</w:t>
      </w:r>
      <w:r w:rsidRPr="00C20F69">
        <w:rPr>
          <w:color w:val="800000"/>
        </w:rPr>
        <w:t>'D'</w:t>
      </w:r>
      <w:r>
        <w:rPr>
          <w:color w:val="000000"/>
        </w:rPr>
        <w:t>,</w:t>
      </w:r>
      <w:r w:rsidRPr="00C20F69">
        <w:rPr>
          <w:color w:val="800000"/>
        </w:rPr>
        <w:t>'P'</w:t>
      </w:r>
      <w:r>
        <w:rPr>
          <w:color w:val="000000"/>
        </w:rPr>
        <w:t>,P2a_Winter,</w:t>
      </w:r>
      <w:r w:rsidRPr="00C20F69">
        <w:rPr>
          <w:color w:val="800000"/>
        </w:rPr>
        <w:t>'Q'</w:t>
      </w:r>
      <w:r>
        <w:rPr>
          <w:color w:val="000000"/>
        </w:rPr>
        <w:t>,x2a,wf);</w:t>
      </w:r>
      <w:r>
        <w:rPr>
          <w:color w:val="000000"/>
        </w:rPr>
        <w:br/>
      </w:r>
      <w:r>
        <w:rPr>
          <w:color w:val="000000"/>
        </w:rPr>
        <w:br/>
      </w:r>
      <w:r w:rsidRPr="00C20F69">
        <w:rPr>
          <w:color w:val="008000"/>
        </w:rPr>
        <w:t>%State #2</w:t>
      </w:r>
      <w:r>
        <w:rPr>
          <w:color w:val="000000"/>
        </w:rPr>
        <w:br/>
        <w:t>S2_Summer=S1;</w:t>
      </w:r>
      <w:r>
        <w:rPr>
          <w:color w:val="000000"/>
        </w:rPr>
        <w:br/>
        <w:t>S2_Winter=S1;</w:t>
      </w:r>
      <w:r>
        <w:rPr>
          <w:color w:val="000000"/>
        </w:rPr>
        <w:br/>
        <w:t>P2_Summer=P2a_Summer;</w:t>
      </w:r>
      <w:r>
        <w:rPr>
          <w:color w:val="000000"/>
        </w:rPr>
        <w:br/>
        <w:t>P2_Winter=P2a_Winter;</w:t>
      </w:r>
      <w:r>
        <w:rPr>
          <w:color w:val="000000"/>
        </w:rPr>
        <w:br/>
        <w:t>T2_Summer=CoolProp.PropsSI(</w:t>
      </w:r>
      <w:r w:rsidRPr="00C20F69">
        <w:rPr>
          <w:color w:val="800000"/>
        </w:rPr>
        <w:t>'T'</w:t>
      </w:r>
      <w:r>
        <w:rPr>
          <w:color w:val="000000"/>
        </w:rPr>
        <w:t>,</w:t>
      </w:r>
      <w:r w:rsidRPr="00C20F69">
        <w:rPr>
          <w:color w:val="800000"/>
        </w:rPr>
        <w:t>'P'</w:t>
      </w:r>
      <w:r>
        <w:rPr>
          <w:color w:val="000000"/>
        </w:rPr>
        <w:t>,P2_Summer,</w:t>
      </w:r>
      <w:r w:rsidRPr="00C20F69">
        <w:rPr>
          <w:color w:val="800000"/>
        </w:rPr>
        <w:t>'S'</w:t>
      </w:r>
      <w:r>
        <w:rPr>
          <w:color w:val="000000"/>
        </w:rPr>
        <w:t>,S2_Summer,wf);</w:t>
      </w:r>
      <w:r>
        <w:rPr>
          <w:color w:val="000000"/>
        </w:rPr>
        <w:br/>
        <w:t>H2_Summer=CoolProp.PropsSI(</w:t>
      </w:r>
      <w:r w:rsidRPr="00C20F69">
        <w:rPr>
          <w:color w:val="800000"/>
        </w:rPr>
        <w:t>'H'</w:t>
      </w:r>
      <w:r>
        <w:rPr>
          <w:color w:val="000000"/>
        </w:rPr>
        <w:t>,</w:t>
      </w:r>
      <w:r w:rsidRPr="00C20F69">
        <w:rPr>
          <w:color w:val="800000"/>
        </w:rPr>
        <w:t>'P'</w:t>
      </w:r>
      <w:r>
        <w:rPr>
          <w:color w:val="000000"/>
        </w:rPr>
        <w:t>,P2_Summer,</w:t>
      </w:r>
      <w:r w:rsidRPr="00C20F69">
        <w:rPr>
          <w:color w:val="800000"/>
        </w:rPr>
        <w:t>'S'</w:t>
      </w:r>
      <w:r>
        <w:rPr>
          <w:color w:val="000000"/>
        </w:rPr>
        <w:t>,S2_Summer,wf);</w:t>
      </w:r>
      <w:r>
        <w:rPr>
          <w:color w:val="000000"/>
        </w:rPr>
        <w:br/>
        <w:t>V2_Summer=1./CoolProp.PropsSI(</w:t>
      </w:r>
      <w:r w:rsidRPr="00C20F69">
        <w:rPr>
          <w:color w:val="800000"/>
        </w:rPr>
        <w:t>'D'</w:t>
      </w:r>
      <w:r>
        <w:rPr>
          <w:color w:val="000000"/>
        </w:rPr>
        <w:t>,</w:t>
      </w:r>
      <w:r w:rsidRPr="00C20F69">
        <w:rPr>
          <w:color w:val="800000"/>
        </w:rPr>
        <w:t>'P'</w:t>
      </w:r>
      <w:r>
        <w:rPr>
          <w:color w:val="000000"/>
        </w:rPr>
        <w:t>,P2_Summer,</w:t>
      </w:r>
      <w:r w:rsidRPr="00C20F69">
        <w:rPr>
          <w:color w:val="800000"/>
        </w:rPr>
        <w:t>'S'</w:t>
      </w:r>
      <w:r>
        <w:rPr>
          <w:color w:val="000000"/>
        </w:rPr>
        <w:t>,S2_Summer,wf);</w:t>
      </w:r>
      <w:r>
        <w:rPr>
          <w:color w:val="000000"/>
        </w:rPr>
        <w:br/>
        <w:t>T2_Winter=CoolProp.PropsSI(</w:t>
      </w:r>
      <w:r w:rsidRPr="00C20F69">
        <w:rPr>
          <w:color w:val="800000"/>
        </w:rPr>
        <w:t>'T'</w:t>
      </w:r>
      <w:r>
        <w:rPr>
          <w:color w:val="000000"/>
        </w:rPr>
        <w:t>,</w:t>
      </w:r>
      <w:r w:rsidRPr="00C20F69">
        <w:rPr>
          <w:color w:val="800000"/>
        </w:rPr>
        <w:t>'P'</w:t>
      </w:r>
      <w:r>
        <w:rPr>
          <w:color w:val="000000"/>
        </w:rPr>
        <w:t>,P2_Winter,</w:t>
      </w:r>
      <w:r w:rsidRPr="00C20F69">
        <w:rPr>
          <w:color w:val="800000"/>
        </w:rPr>
        <w:t>'S'</w:t>
      </w:r>
      <w:r>
        <w:rPr>
          <w:color w:val="000000"/>
        </w:rPr>
        <w:t>,S2_Winter,wf);</w:t>
      </w:r>
      <w:r>
        <w:rPr>
          <w:color w:val="000000"/>
        </w:rPr>
        <w:br/>
        <w:t>H2_Winter=CoolProp.PropsSI(</w:t>
      </w:r>
      <w:r w:rsidRPr="00C20F69">
        <w:rPr>
          <w:color w:val="800000"/>
        </w:rPr>
        <w:t>'H'</w:t>
      </w:r>
      <w:r>
        <w:rPr>
          <w:color w:val="000000"/>
        </w:rPr>
        <w:t>,</w:t>
      </w:r>
      <w:r w:rsidRPr="00C20F69">
        <w:rPr>
          <w:color w:val="800000"/>
        </w:rPr>
        <w:t>'P'</w:t>
      </w:r>
      <w:r>
        <w:rPr>
          <w:color w:val="000000"/>
        </w:rPr>
        <w:t>,P2_Winter,</w:t>
      </w:r>
      <w:r w:rsidRPr="00C20F69">
        <w:rPr>
          <w:color w:val="800000"/>
        </w:rPr>
        <w:t>'S'</w:t>
      </w:r>
      <w:r>
        <w:rPr>
          <w:color w:val="000000"/>
        </w:rPr>
        <w:t>,S2_Winter,wf);</w:t>
      </w:r>
      <w:r>
        <w:rPr>
          <w:color w:val="000000"/>
        </w:rPr>
        <w:br/>
        <w:t>V2_Winter=1./CoolProp.PropsSI(</w:t>
      </w:r>
      <w:r w:rsidRPr="00C20F69">
        <w:rPr>
          <w:color w:val="800000"/>
        </w:rPr>
        <w:t>'D'</w:t>
      </w:r>
      <w:r>
        <w:rPr>
          <w:color w:val="000000"/>
        </w:rPr>
        <w:t>,</w:t>
      </w:r>
      <w:r w:rsidRPr="00C20F69">
        <w:rPr>
          <w:color w:val="800000"/>
        </w:rPr>
        <w:t>'P'</w:t>
      </w:r>
      <w:r>
        <w:rPr>
          <w:color w:val="000000"/>
        </w:rPr>
        <w:t>,P2_Winter,</w:t>
      </w:r>
      <w:r w:rsidRPr="00C20F69">
        <w:rPr>
          <w:color w:val="800000"/>
        </w:rPr>
        <w:t>'S'</w:t>
      </w:r>
      <w:r>
        <w:rPr>
          <w:color w:val="000000"/>
        </w:rPr>
        <w:t>,S2_Winter,wf);</w:t>
      </w:r>
      <w:r>
        <w:rPr>
          <w:color w:val="000000"/>
        </w:rPr>
        <w:br/>
      </w:r>
      <w:r>
        <w:rPr>
          <w:color w:val="000000"/>
        </w:rPr>
        <w:br/>
      </w:r>
      <w:r w:rsidRPr="00C20F69">
        <w:rPr>
          <w:color w:val="008000"/>
        </w:rPr>
        <w:t>% Vapor Dome Matrix</w:t>
      </w:r>
      <w:r>
        <w:rPr>
          <w:color w:val="000000"/>
        </w:rPr>
        <w:br/>
      </w:r>
      <w:r>
        <w:rPr>
          <w:color w:val="000000"/>
        </w:rPr>
        <w:br/>
      </w:r>
      <w:r w:rsidRPr="00C20F69">
        <w:rPr>
          <w:color w:val="008000"/>
        </w:rPr>
        <w:t>% T vs S</w:t>
      </w:r>
      <w:r>
        <w:rPr>
          <w:color w:val="000000"/>
        </w:rPr>
        <w:br/>
        <w:t>Pressures =linspace(100000,4900000,1000);</w:t>
      </w:r>
      <w:r>
        <w:rPr>
          <w:color w:val="000000"/>
        </w:rPr>
        <w:br/>
        <w:t>Ta=zeros(length(Pressures),1);</w:t>
      </w:r>
      <w:r>
        <w:rPr>
          <w:color w:val="000000"/>
        </w:rPr>
        <w:br/>
        <w:t>Tb=zeros(length(Pressures),1);</w:t>
      </w:r>
      <w:r>
        <w:rPr>
          <w:color w:val="000000"/>
        </w:rPr>
        <w:br/>
        <w:t>Sa=zeros(length(Pressures),1);</w:t>
      </w:r>
      <w:r>
        <w:rPr>
          <w:color w:val="000000"/>
        </w:rPr>
        <w:br/>
        <w:t>Sb=zeros(length(Pressures),1);</w:t>
      </w:r>
      <w:r>
        <w:rPr>
          <w:color w:val="000000"/>
        </w:rPr>
        <w:br/>
      </w:r>
      <w:r w:rsidRPr="00C20F69">
        <w:rPr>
          <w:color w:val="0000FF"/>
        </w:rPr>
        <w:t>for</w:t>
      </w:r>
      <w:r>
        <w:rPr>
          <w:color w:val="000000"/>
        </w:rPr>
        <w:t xml:space="preserve"> ii=1:length(Pressures)</w:t>
      </w:r>
      <w:r>
        <w:rPr>
          <w:color w:val="000000"/>
        </w:rPr>
        <w:br/>
        <w:t xml:space="preserve">    Ta(ii)=CoolProp.PropsSI(</w:t>
      </w:r>
      <w:r w:rsidRPr="00C20F69">
        <w:rPr>
          <w:color w:val="800000"/>
        </w:rPr>
        <w:t>'T'</w:t>
      </w:r>
      <w:r>
        <w:rPr>
          <w:color w:val="000000"/>
        </w:rPr>
        <w:t>,</w:t>
      </w:r>
      <w:r w:rsidRPr="00C20F69">
        <w:rPr>
          <w:color w:val="800000"/>
        </w:rPr>
        <w:t>'P'</w:t>
      </w:r>
      <w:r>
        <w:rPr>
          <w:color w:val="000000"/>
        </w:rPr>
        <w:t>,Pressures(ii),</w:t>
      </w:r>
      <w:r w:rsidRPr="00C20F69">
        <w:rPr>
          <w:color w:val="800000"/>
        </w:rPr>
        <w:t>'Q'</w:t>
      </w:r>
      <w:r>
        <w:rPr>
          <w:color w:val="000000"/>
        </w:rPr>
        <w:t>,0,wf);</w:t>
      </w:r>
      <w:r>
        <w:rPr>
          <w:color w:val="000000"/>
        </w:rPr>
        <w:br/>
        <w:t xml:space="preserve">    Tb(ii)=CoolProp.PropsSI(</w:t>
      </w:r>
      <w:r w:rsidRPr="00C20F69">
        <w:rPr>
          <w:color w:val="800000"/>
        </w:rPr>
        <w:t>'T'</w:t>
      </w:r>
      <w:r>
        <w:rPr>
          <w:color w:val="000000"/>
        </w:rPr>
        <w:t>,</w:t>
      </w:r>
      <w:r w:rsidRPr="00C20F69">
        <w:rPr>
          <w:color w:val="800000"/>
        </w:rPr>
        <w:t>'P'</w:t>
      </w:r>
      <w:r>
        <w:rPr>
          <w:color w:val="000000"/>
        </w:rPr>
        <w:t>,Pressures(ii),</w:t>
      </w:r>
      <w:r w:rsidRPr="00C20F69">
        <w:rPr>
          <w:color w:val="800000"/>
        </w:rPr>
        <w:t>'Q'</w:t>
      </w:r>
      <w:r>
        <w:rPr>
          <w:color w:val="000000"/>
        </w:rPr>
        <w:t>,1,wf);</w:t>
      </w:r>
      <w:r>
        <w:rPr>
          <w:color w:val="000000"/>
        </w:rPr>
        <w:br/>
        <w:t xml:space="preserve">    Sa(ii)=CoolProp.PropsSI(</w:t>
      </w:r>
      <w:r w:rsidRPr="00C20F69">
        <w:rPr>
          <w:color w:val="800000"/>
        </w:rPr>
        <w:t>'S'</w:t>
      </w:r>
      <w:r>
        <w:rPr>
          <w:color w:val="000000"/>
        </w:rPr>
        <w:t>,</w:t>
      </w:r>
      <w:r w:rsidRPr="00C20F69">
        <w:rPr>
          <w:color w:val="800000"/>
        </w:rPr>
        <w:t>'P'</w:t>
      </w:r>
      <w:r>
        <w:rPr>
          <w:color w:val="000000"/>
        </w:rPr>
        <w:t>,Pressures(ii),</w:t>
      </w:r>
      <w:r w:rsidRPr="00C20F69">
        <w:rPr>
          <w:color w:val="800000"/>
        </w:rPr>
        <w:t>'Q'</w:t>
      </w:r>
      <w:r>
        <w:rPr>
          <w:color w:val="000000"/>
        </w:rPr>
        <w:t>,0,wf);</w:t>
      </w:r>
      <w:r>
        <w:rPr>
          <w:color w:val="000000"/>
        </w:rPr>
        <w:br/>
        <w:t xml:space="preserve">    Sb(ii)=CoolProp.PropsSI(</w:t>
      </w:r>
      <w:r w:rsidRPr="00C20F69">
        <w:rPr>
          <w:color w:val="800000"/>
        </w:rPr>
        <w:t>'S'</w:t>
      </w:r>
      <w:r>
        <w:rPr>
          <w:color w:val="000000"/>
        </w:rPr>
        <w:t>,</w:t>
      </w:r>
      <w:r w:rsidRPr="00C20F69">
        <w:rPr>
          <w:color w:val="800000"/>
        </w:rPr>
        <w:t>'P'</w:t>
      </w:r>
      <w:r>
        <w:rPr>
          <w:color w:val="000000"/>
        </w:rPr>
        <w:t>,Pressures(ii),</w:t>
      </w:r>
      <w:r w:rsidRPr="00C20F69">
        <w:rPr>
          <w:color w:val="800000"/>
        </w:rPr>
        <w:t>'Q'</w:t>
      </w:r>
      <w:r>
        <w:rPr>
          <w:color w:val="000000"/>
        </w:rPr>
        <w:t>,1,wf);</w:t>
      </w:r>
      <w:r>
        <w:rPr>
          <w:color w:val="000000"/>
        </w:rPr>
        <w:br/>
      </w:r>
      <w:r w:rsidRPr="00C20F69">
        <w:rPr>
          <w:color w:val="0000FF"/>
        </w:rPr>
        <w:t>end</w:t>
      </w:r>
      <w:r>
        <w:rPr>
          <w:color w:val="000000"/>
        </w:rPr>
        <w:br/>
      </w:r>
      <w:r>
        <w:rPr>
          <w:color w:val="000000"/>
        </w:rPr>
        <w:br/>
      </w:r>
      <w:r w:rsidRPr="00C20F69">
        <w:rPr>
          <w:color w:val="008000"/>
        </w:rPr>
        <w:t>%P vs H</w:t>
      </w:r>
      <w:r>
        <w:rPr>
          <w:color w:val="000000"/>
        </w:rPr>
        <w:br/>
      </w:r>
      <w:r>
        <w:rPr>
          <w:color w:val="000000"/>
        </w:rPr>
        <w:br/>
      </w:r>
      <w:r>
        <w:rPr>
          <w:color w:val="000000"/>
        </w:rPr>
        <w:br/>
        <w:t>Ha=zeros(length(Pressures),1);</w:t>
      </w:r>
      <w:r>
        <w:rPr>
          <w:color w:val="000000"/>
        </w:rPr>
        <w:br/>
        <w:t>Hb=zeros(length(Pressures),1);</w:t>
      </w:r>
      <w:r>
        <w:rPr>
          <w:color w:val="000000"/>
        </w:rPr>
        <w:br/>
        <w:t>Pa=zeros(length(Pressures),1);</w:t>
      </w:r>
      <w:r>
        <w:rPr>
          <w:color w:val="000000"/>
        </w:rPr>
        <w:br/>
        <w:t>Pb=zeros(length(Pressures),1);</w:t>
      </w:r>
      <w:r>
        <w:rPr>
          <w:color w:val="000000"/>
        </w:rPr>
        <w:br/>
      </w:r>
      <w:r w:rsidRPr="00C20F69">
        <w:rPr>
          <w:color w:val="0000FF"/>
        </w:rPr>
        <w:t>for</w:t>
      </w:r>
      <w:r>
        <w:rPr>
          <w:color w:val="000000"/>
        </w:rPr>
        <w:t xml:space="preserve"> ii=1:length(Pressures)</w:t>
      </w:r>
      <w:r>
        <w:rPr>
          <w:color w:val="000000"/>
        </w:rPr>
        <w:br/>
        <w:t xml:space="preserve">    Ha(ii)=CoolProp.PropsSI(</w:t>
      </w:r>
      <w:r w:rsidRPr="00C20F69">
        <w:rPr>
          <w:color w:val="800000"/>
        </w:rPr>
        <w:t>'H'</w:t>
      </w:r>
      <w:r>
        <w:rPr>
          <w:color w:val="000000"/>
        </w:rPr>
        <w:t>,</w:t>
      </w:r>
      <w:r w:rsidRPr="00C20F69">
        <w:rPr>
          <w:color w:val="800000"/>
        </w:rPr>
        <w:t>'P'</w:t>
      </w:r>
      <w:r>
        <w:rPr>
          <w:color w:val="000000"/>
        </w:rPr>
        <w:t>,Pressures(ii),</w:t>
      </w:r>
      <w:r w:rsidRPr="00C20F69">
        <w:rPr>
          <w:color w:val="800000"/>
        </w:rPr>
        <w:t>'Q'</w:t>
      </w:r>
      <w:r>
        <w:rPr>
          <w:color w:val="000000"/>
        </w:rPr>
        <w:t>,0,wf);</w:t>
      </w:r>
      <w:r>
        <w:rPr>
          <w:color w:val="000000"/>
        </w:rPr>
        <w:br/>
        <w:t xml:space="preserve">    Hb(ii)=CoolProp.PropsSI(</w:t>
      </w:r>
      <w:r w:rsidRPr="00C20F69">
        <w:rPr>
          <w:color w:val="800000"/>
        </w:rPr>
        <w:t>'H'</w:t>
      </w:r>
      <w:r>
        <w:rPr>
          <w:color w:val="000000"/>
        </w:rPr>
        <w:t>,</w:t>
      </w:r>
      <w:r w:rsidRPr="00C20F69">
        <w:rPr>
          <w:color w:val="800000"/>
        </w:rPr>
        <w:t>'P'</w:t>
      </w:r>
      <w:r>
        <w:rPr>
          <w:color w:val="000000"/>
        </w:rPr>
        <w:t>,Pressures(ii),</w:t>
      </w:r>
      <w:r w:rsidRPr="00C20F69">
        <w:rPr>
          <w:color w:val="800000"/>
        </w:rPr>
        <w:t>'Q'</w:t>
      </w:r>
      <w:r>
        <w:rPr>
          <w:color w:val="000000"/>
        </w:rPr>
        <w:t>,1,wf);</w:t>
      </w:r>
      <w:r>
        <w:rPr>
          <w:color w:val="000000"/>
        </w:rPr>
        <w:br/>
        <w:t xml:space="preserve">    Pa(ii)=CoolProp.PropsSI(</w:t>
      </w:r>
      <w:r w:rsidRPr="00C20F69">
        <w:rPr>
          <w:color w:val="800000"/>
        </w:rPr>
        <w:t>'P'</w:t>
      </w:r>
      <w:r>
        <w:rPr>
          <w:color w:val="000000"/>
        </w:rPr>
        <w:t>,</w:t>
      </w:r>
      <w:r w:rsidRPr="00C20F69">
        <w:rPr>
          <w:color w:val="800000"/>
        </w:rPr>
        <w:t>'P'</w:t>
      </w:r>
      <w:r>
        <w:rPr>
          <w:color w:val="000000"/>
        </w:rPr>
        <w:t>,Pressures(ii),</w:t>
      </w:r>
      <w:r w:rsidRPr="00C20F69">
        <w:rPr>
          <w:color w:val="800000"/>
        </w:rPr>
        <w:t>'Q'</w:t>
      </w:r>
      <w:r>
        <w:rPr>
          <w:color w:val="000000"/>
        </w:rPr>
        <w:t>,0,wf);</w:t>
      </w:r>
      <w:r>
        <w:rPr>
          <w:color w:val="000000"/>
        </w:rPr>
        <w:br/>
        <w:t xml:space="preserve">    Pb(ii)=CoolProp.PropsSI(</w:t>
      </w:r>
      <w:r w:rsidRPr="00C20F69">
        <w:rPr>
          <w:color w:val="800000"/>
        </w:rPr>
        <w:t>'P'</w:t>
      </w:r>
      <w:r>
        <w:rPr>
          <w:color w:val="000000"/>
        </w:rPr>
        <w:t>,</w:t>
      </w:r>
      <w:r w:rsidRPr="00C20F69">
        <w:rPr>
          <w:color w:val="800000"/>
        </w:rPr>
        <w:t>'P'</w:t>
      </w:r>
      <w:r>
        <w:rPr>
          <w:color w:val="000000"/>
        </w:rPr>
        <w:t>,Pressures(ii),</w:t>
      </w:r>
      <w:r w:rsidRPr="00C20F69">
        <w:rPr>
          <w:color w:val="800000"/>
        </w:rPr>
        <w:t>'Q'</w:t>
      </w:r>
      <w:r>
        <w:rPr>
          <w:color w:val="000000"/>
        </w:rPr>
        <w:t>,1,wf);</w:t>
      </w:r>
      <w:r>
        <w:rPr>
          <w:color w:val="000000"/>
        </w:rPr>
        <w:br/>
      </w:r>
      <w:r w:rsidRPr="00C20F69">
        <w:rPr>
          <w:color w:val="0000FF"/>
        </w:rPr>
        <w:t>end</w:t>
      </w:r>
      <w:r>
        <w:rPr>
          <w:color w:val="000000"/>
        </w:rPr>
        <w:br/>
      </w:r>
      <w:r>
        <w:rPr>
          <w:color w:val="000000"/>
        </w:rPr>
        <w:br/>
      </w:r>
      <w:r w:rsidRPr="00C20F69">
        <w:rPr>
          <w:color w:val="008000"/>
        </w:rPr>
        <w:t>%P vs V</w:t>
      </w:r>
      <w:r>
        <w:rPr>
          <w:color w:val="000000"/>
        </w:rPr>
        <w:br/>
      </w:r>
      <w:r>
        <w:rPr>
          <w:color w:val="000000"/>
        </w:rPr>
        <w:br/>
        <w:t>Va=zeros(length(Pressures),1);</w:t>
      </w:r>
      <w:r>
        <w:rPr>
          <w:color w:val="000000"/>
        </w:rPr>
        <w:br/>
        <w:t>Vb=zeros(length(Pressures),1);</w:t>
      </w:r>
      <w:r>
        <w:rPr>
          <w:color w:val="000000"/>
        </w:rPr>
        <w:br/>
        <w:t>Pa=zeros(length(Pressures),1);</w:t>
      </w:r>
      <w:r>
        <w:rPr>
          <w:color w:val="000000"/>
        </w:rPr>
        <w:br/>
        <w:t>Pb=zeros(length(Pressures),1);</w:t>
      </w:r>
      <w:r>
        <w:rPr>
          <w:color w:val="000000"/>
        </w:rPr>
        <w:br/>
      </w:r>
      <w:r w:rsidRPr="00C20F69">
        <w:rPr>
          <w:color w:val="0000FF"/>
        </w:rPr>
        <w:t>for</w:t>
      </w:r>
      <w:r>
        <w:rPr>
          <w:color w:val="000000"/>
        </w:rPr>
        <w:t xml:space="preserve"> ii=1:length(Pressures)</w:t>
      </w:r>
      <w:r>
        <w:rPr>
          <w:color w:val="000000"/>
        </w:rPr>
        <w:br/>
      </w:r>
      <w:r>
        <w:rPr>
          <w:color w:val="000000"/>
        </w:rPr>
        <w:lastRenderedPageBreak/>
        <w:t xml:space="preserve">    Va(ii)=1./CoolProp.PropsSI(</w:t>
      </w:r>
      <w:r w:rsidRPr="00C20F69">
        <w:rPr>
          <w:color w:val="800000"/>
        </w:rPr>
        <w:t>'D'</w:t>
      </w:r>
      <w:r>
        <w:rPr>
          <w:color w:val="000000"/>
        </w:rPr>
        <w:t>,</w:t>
      </w:r>
      <w:r w:rsidRPr="00C20F69">
        <w:rPr>
          <w:color w:val="800000"/>
        </w:rPr>
        <w:t>'P'</w:t>
      </w:r>
      <w:r>
        <w:rPr>
          <w:color w:val="000000"/>
        </w:rPr>
        <w:t>,Pressures(ii),</w:t>
      </w:r>
      <w:r w:rsidRPr="00C20F69">
        <w:rPr>
          <w:color w:val="800000"/>
        </w:rPr>
        <w:t>'Q'</w:t>
      </w:r>
      <w:r>
        <w:rPr>
          <w:color w:val="000000"/>
        </w:rPr>
        <w:t>,0,wf);</w:t>
      </w:r>
      <w:r>
        <w:rPr>
          <w:color w:val="000000"/>
        </w:rPr>
        <w:br/>
        <w:t xml:space="preserve">    Vb(ii)=1./CoolProp.PropsSI(</w:t>
      </w:r>
      <w:r w:rsidRPr="00C20F69">
        <w:rPr>
          <w:color w:val="800000"/>
        </w:rPr>
        <w:t>'D'</w:t>
      </w:r>
      <w:r>
        <w:rPr>
          <w:color w:val="000000"/>
        </w:rPr>
        <w:t>,</w:t>
      </w:r>
      <w:r w:rsidRPr="00C20F69">
        <w:rPr>
          <w:color w:val="800000"/>
        </w:rPr>
        <w:t>'P'</w:t>
      </w:r>
      <w:r>
        <w:rPr>
          <w:color w:val="000000"/>
        </w:rPr>
        <w:t>,Pressures(ii),</w:t>
      </w:r>
      <w:r w:rsidRPr="00C20F69">
        <w:rPr>
          <w:color w:val="800000"/>
        </w:rPr>
        <w:t>'Q'</w:t>
      </w:r>
      <w:r>
        <w:rPr>
          <w:color w:val="000000"/>
        </w:rPr>
        <w:t>,1,wf);</w:t>
      </w:r>
      <w:r>
        <w:rPr>
          <w:color w:val="000000"/>
        </w:rPr>
        <w:br/>
        <w:t xml:space="preserve">    Pa(ii)=CoolProp.PropsSI(</w:t>
      </w:r>
      <w:r w:rsidRPr="00C20F69">
        <w:rPr>
          <w:color w:val="800000"/>
        </w:rPr>
        <w:t>'P'</w:t>
      </w:r>
      <w:r>
        <w:rPr>
          <w:color w:val="000000"/>
        </w:rPr>
        <w:t>,</w:t>
      </w:r>
      <w:r w:rsidRPr="00C20F69">
        <w:rPr>
          <w:color w:val="800000"/>
        </w:rPr>
        <w:t>'P'</w:t>
      </w:r>
      <w:r>
        <w:rPr>
          <w:color w:val="000000"/>
        </w:rPr>
        <w:t>,Pressures(ii),</w:t>
      </w:r>
      <w:r w:rsidRPr="00C20F69">
        <w:rPr>
          <w:color w:val="800000"/>
        </w:rPr>
        <w:t>'Q'</w:t>
      </w:r>
      <w:r>
        <w:rPr>
          <w:color w:val="000000"/>
        </w:rPr>
        <w:t>,0,wf);</w:t>
      </w:r>
      <w:r>
        <w:rPr>
          <w:color w:val="000000"/>
        </w:rPr>
        <w:br/>
        <w:t xml:space="preserve">    Pb(ii)=CoolProp.PropsSI(</w:t>
      </w:r>
      <w:r w:rsidRPr="00C20F69">
        <w:rPr>
          <w:color w:val="800000"/>
        </w:rPr>
        <w:t>'P'</w:t>
      </w:r>
      <w:r>
        <w:rPr>
          <w:color w:val="000000"/>
        </w:rPr>
        <w:t>,</w:t>
      </w:r>
      <w:r w:rsidRPr="00C20F69">
        <w:rPr>
          <w:color w:val="800000"/>
        </w:rPr>
        <w:t>'P'</w:t>
      </w:r>
      <w:r>
        <w:rPr>
          <w:color w:val="000000"/>
        </w:rPr>
        <w:t>,Pressures(ii),</w:t>
      </w:r>
      <w:r w:rsidRPr="00C20F69">
        <w:rPr>
          <w:color w:val="800000"/>
        </w:rPr>
        <w:t>'Q'</w:t>
      </w:r>
      <w:r>
        <w:rPr>
          <w:color w:val="000000"/>
        </w:rPr>
        <w:t>,1,wf);</w:t>
      </w:r>
      <w:r>
        <w:rPr>
          <w:color w:val="000000"/>
        </w:rPr>
        <w:br/>
      </w:r>
      <w:r w:rsidRPr="00C20F69">
        <w:rPr>
          <w:color w:val="0000FF"/>
        </w:rPr>
        <w:t>end</w:t>
      </w:r>
      <w:r>
        <w:rPr>
          <w:color w:val="000000"/>
        </w:rPr>
        <w:br/>
      </w:r>
      <w:r>
        <w:rPr>
          <w:color w:val="000000"/>
        </w:rPr>
        <w:br/>
      </w:r>
      <w:r w:rsidRPr="00C20F69">
        <w:rPr>
          <w:color w:val="008000"/>
        </w:rPr>
        <w:t>% For loops for Processes</w:t>
      </w:r>
      <w:r>
        <w:rPr>
          <w:color w:val="000000"/>
        </w:rPr>
        <w:br/>
      </w:r>
      <w:r>
        <w:rPr>
          <w:color w:val="000000"/>
        </w:rPr>
        <w:br/>
      </w:r>
      <w:r w:rsidRPr="00C20F69">
        <w:rPr>
          <w:color w:val="008000"/>
        </w:rPr>
        <w:t>% Process Calculations : Loops</w:t>
      </w:r>
      <w:r>
        <w:rPr>
          <w:color w:val="000000"/>
        </w:rPr>
        <w:br/>
      </w:r>
      <w:r>
        <w:rPr>
          <w:color w:val="000000"/>
        </w:rPr>
        <w:br/>
      </w:r>
      <w:r w:rsidRPr="00C20F69">
        <w:rPr>
          <w:color w:val="008000"/>
        </w:rPr>
        <w:t>%State 2 to 2a</w:t>
      </w:r>
      <w:r>
        <w:rPr>
          <w:color w:val="000000"/>
        </w:rPr>
        <w:br/>
      </w:r>
      <w:r>
        <w:rPr>
          <w:color w:val="000000"/>
        </w:rPr>
        <w:br/>
        <w:t>Pressure_22a_Summer = [P2_Summer,P2_Summer];</w:t>
      </w:r>
      <w:r>
        <w:rPr>
          <w:color w:val="000000"/>
        </w:rPr>
        <w:br/>
        <w:t>Pressure_22a_Winter = [P2_Winter,P2_Winter];</w:t>
      </w:r>
      <w:r>
        <w:rPr>
          <w:color w:val="000000"/>
        </w:rPr>
        <w:br/>
      </w:r>
      <w:r>
        <w:rPr>
          <w:color w:val="000000"/>
        </w:rPr>
        <w:br/>
        <w:t xml:space="preserve">H_22a_Summer = [H2_Summer,H2a_Summer]; </w:t>
      </w:r>
      <w:r w:rsidRPr="00C20F69">
        <w:rPr>
          <w:color w:val="008000"/>
        </w:rPr>
        <w:t>%New</w:t>
      </w:r>
      <w:r>
        <w:rPr>
          <w:color w:val="000000"/>
        </w:rPr>
        <w:br/>
        <w:t xml:space="preserve">H_22a_Winter = [H2_Winter,H2a_Winter]; </w:t>
      </w:r>
      <w:r w:rsidRPr="00C20F69">
        <w:rPr>
          <w:color w:val="008000"/>
        </w:rPr>
        <w:t>%New</w:t>
      </w:r>
      <w:r>
        <w:rPr>
          <w:color w:val="000000"/>
        </w:rPr>
        <w:br/>
      </w:r>
      <w:r>
        <w:rPr>
          <w:color w:val="000000"/>
        </w:rPr>
        <w:br/>
        <w:t>Temperature_22a_Summer = linspace(T2_Summer,T2a_Summer+1,1000);</w:t>
      </w:r>
      <w:r>
        <w:rPr>
          <w:color w:val="000000"/>
        </w:rPr>
        <w:br/>
        <w:t>Temperature_22a_Winter = linspace(T2_Winter,T2a_Winter+1,1000);</w:t>
      </w:r>
      <w:r>
        <w:rPr>
          <w:color w:val="000000"/>
        </w:rPr>
        <w:br/>
      </w:r>
      <w:r>
        <w:rPr>
          <w:color w:val="000000"/>
        </w:rPr>
        <w:br/>
        <w:t>S_22a_Summer = zeros(length(Temperature_22a_Summer),1);</w:t>
      </w:r>
      <w:r>
        <w:rPr>
          <w:color w:val="000000"/>
        </w:rPr>
        <w:br/>
        <w:t>S_22a_Winter = zeros(length(Temperature_22a_Winter),1);</w:t>
      </w:r>
      <w:r>
        <w:rPr>
          <w:color w:val="000000"/>
        </w:rPr>
        <w:br/>
      </w:r>
      <w:r>
        <w:rPr>
          <w:color w:val="000000"/>
        </w:rPr>
        <w:br/>
        <w:t xml:space="preserve">V_22a_Summer = [V2_Summer,V2a_Summer]; </w:t>
      </w:r>
      <w:r w:rsidRPr="00C20F69">
        <w:rPr>
          <w:color w:val="008000"/>
        </w:rPr>
        <w:t>%New</w:t>
      </w:r>
      <w:r>
        <w:rPr>
          <w:color w:val="000000"/>
        </w:rPr>
        <w:br/>
        <w:t xml:space="preserve">V_22a_Winter = [V2_Winter,V2a_Winter]; </w:t>
      </w:r>
      <w:r w:rsidRPr="00C20F69">
        <w:rPr>
          <w:color w:val="008000"/>
        </w:rPr>
        <w:t>%New</w:t>
      </w:r>
      <w:r>
        <w:rPr>
          <w:color w:val="000000"/>
        </w:rPr>
        <w:br/>
      </w:r>
      <w:r>
        <w:rPr>
          <w:color w:val="000000"/>
        </w:rPr>
        <w:br/>
      </w:r>
      <w:r>
        <w:rPr>
          <w:color w:val="000000"/>
        </w:rPr>
        <w:br/>
      </w:r>
      <w:r w:rsidRPr="00C20F69">
        <w:rPr>
          <w:color w:val="0000FF"/>
        </w:rPr>
        <w:t>for</w:t>
      </w:r>
      <w:r>
        <w:rPr>
          <w:color w:val="000000"/>
        </w:rPr>
        <w:t xml:space="preserve"> i = 1:length(Temperature_22a_Summer)</w:t>
      </w:r>
      <w:r>
        <w:rPr>
          <w:color w:val="000000"/>
        </w:rPr>
        <w:br/>
        <w:t xml:space="preserve">    S_22a_Summer(i) = CoolProp.PropsSI(</w:t>
      </w:r>
      <w:r w:rsidRPr="00C20F69">
        <w:rPr>
          <w:color w:val="800000"/>
        </w:rPr>
        <w:t>'S'</w:t>
      </w:r>
      <w:r>
        <w:rPr>
          <w:color w:val="000000"/>
        </w:rPr>
        <w:t>,</w:t>
      </w:r>
      <w:r w:rsidRPr="00C20F69">
        <w:rPr>
          <w:color w:val="800000"/>
        </w:rPr>
        <w:t>'P'</w:t>
      </w:r>
      <w:r>
        <w:rPr>
          <w:color w:val="000000"/>
        </w:rPr>
        <w:t>,Pressure_22a_Summer(1),</w:t>
      </w:r>
      <w:r w:rsidRPr="00C20F69">
        <w:rPr>
          <w:color w:val="800000"/>
        </w:rPr>
        <w:t>'T'</w:t>
      </w:r>
      <w:r>
        <w:rPr>
          <w:color w:val="000000"/>
        </w:rPr>
        <w:t>,Temperature_22a_Summer(i),wf);</w:t>
      </w:r>
      <w:r>
        <w:rPr>
          <w:color w:val="000000"/>
        </w:rPr>
        <w:br/>
        <w:t xml:space="preserve">    S_22a_Winter(i) = CoolProp.PropsSI(</w:t>
      </w:r>
      <w:r w:rsidRPr="00C20F69">
        <w:rPr>
          <w:color w:val="800000"/>
        </w:rPr>
        <w:t>'S'</w:t>
      </w:r>
      <w:r>
        <w:rPr>
          <w:color w:val="000000"/>
        </w:rPr>
        <w:t>,</w:t>
      </w:r>
      <w:r w:rsidRPr="00C20F69">
        <w:rPr>
          <w:color w:val="800000"/>
        </w:rPr>
        <w:t>'P'</w:t>
      </w:r>
      <w:r>
        <w:rPr>
          <w:color w:val="000000"/>
        </w:rPr>
        <w:t>,Pressure_22a_Winter(1),</w:t>
      </w:r>
      <w:r w:rsidRPr="00C20F69">
        <w:rPr>
          <w:color w:val="800000"/>
        </w:rPr>
        <w:t>'T'</w:t>
      </w:r>
      <w:r>
        <w:rPr>
          <w:color w:val="000000"/>
        </w:rPr>
        <w:t>,Temperature_22a_Winter(i),wf);</w:t>
      </w:r>
      <w:r>
        <w:rPr>
          <w:color w:val="000000"/>
        </w:rPr>
        <w:br/>
      </w:r>
      <w:r w:rsidRPr="00C20F69">
        <w:rPr>
          <w:color w:val="0000FF"/>
        </w:rPr>
        <w:t>end</w:t>
      </w:r>
      <w:r>
        <w:rPr>
          <w:color w:val="000000"/>
        </w:rPr>
        <w:br/>
      </w:r>
      <w:r>
        <w:rPr>
          <w:color w:val="000000"/>
        </w:rPr>
        <w:br/>
      </w:r>
      <w:r w:rsidRPr="00C20F69">
        <w:rPr>
          <w:color w:val="008000"/>
        </w:rPr>
        <w:t>% State 3 to 4</w:t>
      </w:r>
      <w:r>
        <w:rPr>
          <w:color w:val="000000"/>
        </w:rPr>
        <w:br/>
      </w:r>
      <w:r>
        <w:rPr>
          <w:color w:val="000000"/>
        </w:rPr>
        <w:br/>
        <w:t>H_34_Summer = linspace(H3_Summer,H4_Summer,1000);</w:t>
      </w:r>
      <w:r>
        <w:rPr>
          <w:color w:val="000000"/>
        </w:rPr>
        <w:br/>
        <w:t>H_34_Winter = linspace(H3_Winter,H4_Winter,1000);</w:t>
      </w:r>
      <w:r>
        <w:rPr>
          <w:color w:val="000000"/>
        </w:rPr>
        <w:br/>
      </w:r>
      <w:r>
        <w:rPr>
          <w:color w:val="000000"/>
        </w:rPr>
        <w:br/>
        <w:t>S_34_Summer = linspace(S3_Summer,S4_Summer,1000);</w:t>
      </w:r>
      <w:r>
        <w:rPr>
          <w:color w:val="000000"/>
        </w:rPr>
        <w:br/>
        <w:t>S_34_Winter = linspace(S3_Winter,S4_Winter,1000);</w:t>
      </w:r>
      <w:r>
        <w:rPr>
          <w:color w:val="000000"/>
        </w:rPr>
        <w:br/>
      </w:r>
      <w:r>
        <w:rPr>
          <w:color w:val="000000"/>
        </w:rPr>
        <w:br/>
        <w:t>Temperature_34_Summer = zeros(length(S_34_Summer),1);</w:t>
      </w:r>
      <w:r>
        <w:rPr>
          <w:color w:val="000000"/>
        </w:rPr>
        <w:br/>
        <w:t>Temperature_34_Winter  = zeros(length(S_34_Summer),1);</w:t>
      </w:r>
      <w:r>
        <w:rPr>
          <w:color w:val="000000"/>
        </w:rPr>
        <w:br/>
      </w:r>
      <w:r>
        <w:rPr>
          <w:color w:val="000000"/>
        </w:rPr>
        <w:br/>
        <w:t xml:space="preserve">Pressure_34_Summer = [P3_Summer,P4_Summer]; </w:t>
      </w:r>
      <w:r w:rsidRPr="00C20F69">
        <w:rPr>
          <w:color w:val="008000"/>
        </w:rPr>
        <w:t>%New</w:t>
      </w:r>
      <w:r>
        <w:rPr>
          <w:color w:val="000000"/>
        </w:rPr>
        <w:br/>
        <w:t xml:space="preserve">Pressure_34_Winter = [P3_Winter,P4_Winter]; </w:t>
      </w:r>
      <w:r w:rsidRPr="00C20F69">
        <w:rPr>
          <w:color w:val="008000"/>
        </w:rPr>
        <w:t>%New</w:t>
      </w:r>
      <w:r>
        <w:rPr>
          <w:color w:val="000000"/>
        </w:rPr>
        <w:br/>
      </w:r>
      <w:r>
        <w:rPr>
          <w:color w:val="000000"/>
        </w:rPr>
        <w:br/>
        <w:t xml:space="preserve">V_34_Summer = [V3_Summer,V4_Summer]; </w:t>
      </w:r>
      <w:r w:rsidRPr="00C20F69">
        <w:rPr>
          <w:color w:val="008000"/>
        </w:rPr>
        <w:t>%New</w:t>
      </w:r>
      <w:r>
        <w:rPr>
          <w:color w:val="000000"/>
        </w:rPr>
        <w:br/>
        <w:t xml:space="preserve">V_34_Winter = [V3_Winter,V4_Winter]; </w:t>
      </w:r>
      <w:r w:rsidRPr="00C20F69">
        <w:rPr>
          <w:color w:val="008000"/>
        </w:rPr>
        <w:t>%New</w:t>
      </w:r>
      <w:r>
        <w:rPr>
          <w:color w:val="000000"/>
        </w:rPr>
        <w:br/>
      </w:r>
      <w:r>
        <w:rPr>
          <w:color w:val="000000"/>
        </w:rPr>
        <w:br/>
      </w:r>
      <w:r>
        <w:rPr>
          <w:color w:val="000000"/>
        </w:rPr>
        <w:br/>
      </w:r>
      <w:r w:rsidRPr="00C20F69">
        <w:rPr>
          <w:color w:val="0000FF"/>
        </w:rPr>
        <w:t>for</w:t>
      </w:r>
      <w:r>
        <w:rPr>
          <w:color w:val="000000"/>
        </w:rPr>
        <w:t xml:space="preserve"> i = 1:length(Temperature_34_Summer)</w:t>
      </w:r>
      <w:r>
        <w:rPr>
          <w:color w:val="000000"/>
        </w:rPr>
        <w:br/>
        <w:t xml:space="preserve">    Temperature_34_Summer(i) = CoolProp.PropsSI(</w:t>
      </w:r>
      <w:r w:rsidRPr="00C20F69">
        <w:rPr>
          <w:color w:val="800000"/>
        </w:rPr>
        <w:t>'T'</w:t>
      </w:r>
      <w:r>
        <w:rPr>
          <w:color w:val="000000"/>
        </w:rPr>
        <w:t>,</w:t>
      </w:r>
      <w:r w:rsidRPr="00C20F69">
        <w:rPr>
          <w:color w:val="800000"/>
        </w:rPr>
        <w:t>'H'</w:t>
      </w:r>
      <w:r>
        <w:rPr>
          <w:color w:val="000000"/>
        </w:rPr>
        <w:t>,H_34_Summer(1),</w:t>
      </w:r>
      <w:r w:rsidRPr="00C20F69">
        <w:rPr>
          <w:color w:val="800000"/>
        </w:rPr>
        <w:t>'S'</w:t>
      </w:r>
      <w:r>
        <w:rPr>
          <w:color w:val="000000"/>
        </w:rPr>
        <w:t>,S_34_Summer(i),wf);</w:t>
      </w:r>
      <w:r>
        <w:rPr>
          <w:color w:val="000000"/>
        </w:rPr>
        <w:br/>
        <w:t xml:space="preserve">    Temperature_34_Winter(i) = CoolProp.PropsSI(</w:t>
      </w:r>
      <w:r w:rsidRPr="00C20F69">
        <w:rPr>
          <w:color w:val="800000"/>
        </w:rPr>
        <w:t>'T'</w:t>
      </w:r>
      <w:r>
        <w:rPr>
          <w:color w:val="000000"/>
        </w:rPr>
        <w:t>,</w:t>
      </w:r>
      <w:r w:rsidRPr="00C20F69">
        <w:rPr>
          <w:color w:val="800000"/>
        </w:rPr>
        <w:t>'H'</w:t>
      </w:r>
      <w:r>
        <w:rPr>
          <w:color w:val="000000"/>
        </w:rPr>
        <w:t>,H_34_Winter(1),</w:t>
      </w:r>
      <w:r w:rsidRPr="00C20F69">
        <w:rPr>
          <w:color w:val="800000"/>
        </w:rPr>
        <w:t>'S'</w:t>
      </w:r>
      <w:r>
        <w:rPr>
          <w:color w:val="000000"/>
        </w:rPr>
        <w:t>,S_34_Winter(i),wf);</w:t>
      </w:r>
      <w:r>
        <w:rPr>
          <w:color w:val="000000"/>
        </w:rPr>
        <w:br/>
      </w:r>
      <w:r>
        <w:rPr>
          <w:color w:val="000000"/>
        </w:rPr>
        <w:lastRenderedPageBreak/>
        <w:t xml:space="preserve">    V_34_Summer(i) = 1./CoolProp.PropsSI(</w:t>
      </w:r>
      <w:r w:rsidRPr="00C20F69">
        <w:rPr>
          <w:color w:val="800000"/>
        </w:rPr>
        <w:t>'D'</w:t>
      </w:r>
      <w:r>
        <w:rPr>
          <w:color w:val="000000"/>
        </w:rPr>
        <w:t>,</w:t>
      </w:r>
      <w:r w:rsidRPr="00C20F69">
        <w:rPr>
          <w:color w:val="800000"/>
        </w:rPr>
        <w:t>'H'</w:t>
      </w:r>
      <w:r>
        <w:rPr>
          <w:color w:val="000000"/>
        </w:rPr>
        <w:t>,H_34_Summer(1),</w:t>
      </w:r>
      <w:r w:rsidRPr="00C20F69">
        <w:rPr>
          <w:color w:val="800000"/>
        </w:rPr>
        <w:t>'S'</w:t>
      </w:r>
      <w:r>
        <w:rPr>
          <w:color w:val="000000"/>
        </w:rPr>
        <w:t xml:space="preserve">,S_34_Summer(i),wf); </w:t>
      </w:r>
      <w:r w:rsidRPr="00C20F69">
        <w:rPr>
          <w:color w:val="008000"/>
        </w:rPr>
        <w:t>%New</w:t>
      </w:r>
      <w:r>
        <w:rPr>
          <w:color w:val="000000"/>
        </w:rPr>
        <w:br/>
        <w:t xml:space="preserve">    V_34_Winter(i) = 1./CoolProp.PropsSI(</w:t>
      </w:r>
      <w:r w:rsidRPr="00C20F69">
        <w:rPr>
          <w:color w:val="800000"/>
        </w:rPr>
        <w:t>'D'</w:t>
      </w:r>
      <w:r>
        <w:rPr>
          <w:color w:val="000000"/>
        </w:rPr>
        <w:t>,</w:t>
      </w:r>
      <w:r w:rsidRPr="00C20F69">
        <w:rPr>
          <w:color w:val="800000"/>
        </w:rPr>
        <w:t>'H'</w:t>
      </w:r>
      <w:r>
        <w:rPr>
          <w:color w:val="000000"/>
        </w:rPr>
        <w:t>,H_34_Winter(1),</w:t>
      </w:r>
      <w:r w:rsidRPr="00C20F69">
        <w:rPr>
          <w:color w:val="800000"/>
        </w:rPr>
        <w:t>'S'</w:t>
      </w:r>
      <w:r>
        <w:rPr>
          <w:color w:val="000000"/>
        </w:rPr>
        <w:t xml:space="preserve">,S_34_Winter(i),wf); </w:t>
      </w:r>
      <w:r w:rsidRPr="00C20F69">
        <w:rPr>
          <w:color w:val="008000"/>
        </w:rPr>
        <w:t>%New</w:t>
      </w:r>
      <w:r>
        <w:rPr>
          <w:color w:val="000000"/>
        </w:rPr>
        <w:br/>
        <w:t xml:space="preserve">    S_34_Summer(i) = CoolProp.PropsSI(</w:t>
      </w:r>
      <w:r w:rsidRPr="00C20F69">
        <w:rPr>
          <w:color w:val="800000"/>
        </w:rPr>
        <w:t>'S'</w:t>
      </w:r>
      <w:r>
        <w:rPr>
          <w:color w:val="000000"/>
        </w:rPr>
        <w:t>,</w:t>
      </w:r>
      <w:r w:rsidRPr="00C20F69">
        <w:rPr>
          <w:color w:val="800000"/>
        </w:rPr>
        <w:t>'H'</w:t>
      </w:r>
      <w:r>
        <w:rPr>
          <w:color w:val="000000"/>
        </w:rPr>
        <w:t>,H_34_Summer(1),</w:t>
      </w:r>
      <w:r w:rsidRPr="00C20F69">
        <w:rPr>
          <w:color w:val="800000"/>
        </w:rPr>
        <w:t>'S'</w:t>
      </w:r>
      <w:r>
        <w:rPr>
          <w:color w:val="000000"/>
        </w:rPr>
        <w:t xml:space="preserve">,S_34_Summer(i),wf); </w:t>
      </w:r>
      <w:r w:rsidRPr="00C20F69">
        <w:rPr>
          <w:color w:val="008000"/>
        </w:rPr>
        <w:t>%New</w:t>
      </w:r>
      <w:r>
        <w:rPr>
          <w:color w:val="000000"/>
        </w:rPr>
        <w:br/>
        <w:t xml:space="preserve">    S_34_Winter(i) = CoolProp.PropsSI(</w:t>
      </w:r>
      <w:r w:rsidRPr="00C20F69">
        <w:rPr>
          <w:color w:val="800000"/>
        </w:rPr>
        <w:t>'S'</w:t>
      </w:r>
      <w:r>
        <w:rPr>
          <w:color w:val="000000"/>
        </w:rPr>
        <w:t>,</w:t>
      </w:r>
      <w:r w:rsidRPr="00C20F69">
        <w:rPr>
          <w:color w:val="800000"/>
        </w:rPr>
        <w:t>'H'</w:t>
      </w:r>
      <w:r>
        <w:rPr>
          <w:color w:val="000000"/>
        </w:rPr>
        <w:t>,H_34_Winter(1),</w:t>
      </w:r>
      <w:r w:rsidRPr="00C20F69">
        <w:rPr>
          <w:color w:val="800000"/>
        </w:rPr>
        <w:t>'S'</w:t>
      </w:r>
      <w:r>
        <w:rPr>
          <w:color w:val="000000"/>
        </w:rPr>
        <w:t xml:space="preserve">,S_34_Winter(i),wf); </w:t>
      </w:r>
      <w:r w:rsidRPr="00C20F69">
        <w:rPr>
          <w:color w:val="008000"/>
        </w:rPr>
        <w:t>%New</w:t>
      </w:r>
      <w:r>
        <w:rPr>
          <w:color w:val="000000"/>
        </w:rPr>
        <w:br/>
        <w:t xml:space="preserve">    Pressure_34_Summer(i) = CoolProp.PropsSI(</w:t>
      </w:r>
      <w:r w:rsidRPr="00C20F69">
        <w:rPr>
          <w:color w:val="800000"/>
        </w:rPr>
        <w:t>'P'</w:t>
      </w:r>
      <w:r>
        <w:rPr>
          <w:color w:val="000000"/>
        </w:rPr>
        <w:t>,</w:t>
      </w:r>
      <w:r w:rsidRPr="00C20F69">
        <w:rPr>
          <w:color w:val="800000"/>
        </w:rPr>
        <w:t>'H'</w:t>
      </w:r>
      <w:r>
        <w:rPr>
          <w:color w:val="000000"/>
        </w:rPr>
        <w:t>,H_34_Summer(1),</w:t>
      </w:r>
      <w:r w:rsidRPr="00C20F69">
        <w:rPr>
          <w:color w:val="800000"/>
        </w:rPr>
        <w:t>'S'</w:t>
      </w:r>
      <w:r>
        <w:rPr>
          <w:color w:val="000000"/>
        </w:rPr>
        <w:t xml:space="preserve">,S_34_Summer(i),wf); </w:t>
      </w:r>
      <w:r w:rsidRPr="00C20F69">
        <w:rPr>
          <w:color w:val="008000"/>
        </w:rPr>
        <w:t>%New</w:t>
      </w:r>
      <w:r>
        <w:rPr>
          <w:color w:val="000000"/>
        </w:rPr>
        <w:br/>
        <w:t xml:space="preserve">    Pressure_34_Winter(i) = CoolProp.PropsSI(</w:t>
      </w:r>
      <w:r w:rsidRPr="00C20F69">
        <w:rPr>
          <w:color w:val="800000"/>
        </w:rPr>
        <w:t>'P'</w:t>
      </w:r>
      <w:r>
        <w:rPr>
          <w:color w:val="000000"/>
        </w:rPr>
        <w:t>,</w:t>
      </w:r>
      <w:r w:rsidRPr="00C20F69">
        <w:rPr>
          <w:color w:val="800000"/>
        </w:rPr>
        <w:t>'H'</w:t>
      </w:r>
      <w:r>
        <w:rPr>
          <w:color w:val="000000"/>
        </w:rPr>
        <w:t>,H_34_Winter(1),</w:t>
      </w:r>
      <w:r w:rsidRPr="00C20F69">
        <w:rPr>
          <w:color w:val="800000"/>
        </w:rPr>
        <w:t>'S'</w:t>
      </w:r>
      <w:r>
        <w:rPr>
          <w:color w:val="000000"/>
        </w:rPr>
        <w:t xml:space="preserve">,S_34_Winter(i),wf); </w:t>
      </w:r>
      <w:r w:rsidRPr="00C20F69">
        <w:rPr>
          <w:color w:val="008000"/>
        </w:rPr>
        <w:t>%New</w:t>
      </w:r>
      <w:r>
        <w:rPr>
          <w:color w:val="000000"/>
        </w:rPr>
        <w:br/>
      </w:r>
      <w:r w:rsidRPr="00C20F69">
        <w:rPr>
          <w:color w:val="0000FF"/>
        </w:rPr>
        <w:t>end</w:t>
      </w:r>
      <w:r>
        <w:rPr>
          <w:color w:val="000000"/>
        </w:rPr>
        <w:br/>
      </w:r>
      <w:r>
        <w:rPr>
          <w:color w:val="000000"/>
        </w:rPr>
        <w:br/>
      </w:r>
      <w:r>
        <w:rPr>
          <w:color w:val="000000"/>
        </w:rPr>
        <w:br/>
      </w:r>
      <w:r w:rsidRPr="00C20F69">
        <w:rPr>
          <w:color w:val="008000"/>
        </w:rPr>
        <w:t>% State 1 to 2</w:t>
      </w:r>
      <w:r>
        <w:rPr>
          <w:color w:val="000000"/>
        </w:rPr>
        <w:br/>
        <w:t xml:space="preserve">T_12_Summer = linspace(T1,T2_Summer,1000); </w:t>
      </w:r>
      <w:r w:rsidRPr="00C20F69">
        <w:rPr>
          <w:color w:val="008000"/>
        </w:rPr>
        <w:t>%New</w:t>
      </w:r>
      <w:r>
        <w:rPr>
          <w:color w:val="000000"/>
        </w:rPr>
        <w:br/>
        <w:t xml:space="preserve">T_12_Winter = linspace(T1,T2_Winter,1000); </w:t>
      </w:r>
      <w:r w:rsidRPr="00C20F69">
        <w:rPr>
          <w:color w:val="008000"/>
        </w:rPr>
        <w:t>%New</w:t>
      </w:r>
      <w:r>
        <w:rPr>
          <w:color w:val="000000"/>
        </w:rPr>
        <w:br/>
        <w:t xml:space="preserve">S_12_Summer = linspace(S1,S2_Summer,1000); </w:t>
      </w:r>
      <w:r w:rsidRPr="00C20F69">
        <w:rPr>
          <w:color w:val="008000"/>
        </w:rPr>
        <w:t>%New</w:t>
      </w:r>
      <w:r>
        <w:rPr>
          <w:color w:val="000000"/>
        </w:rPr>
        <w:br/>
        <w:t xml:space="preserve">S_12_Winter = linspace(S1,S2_Winter,1000); </w:t>
      </w:r>
      <w:r w:rsidRPr="00C20F69">
        <w:rPr>
          <w:color w:val="008000"/>
        </w:rPr>
        <w:t>%New</w:t>
      </w:r>
      <w:r>
        <w:rPr>
          <w:color w:val="000000"/>
        </w:rPr>
        <w:br/>
        <w:t xml:space="preserve">P_12_Summer = zeros(length(Temperature_22a_Summer),1); </w:t>
      </w:r>
      <w:r w:rsidRPr="00C20F69">
        <w:rPr>
          <w:color w:val="008000"/>
        </w:rPr>
        <w:t>%New</w:t>
      </w:r>
      <w:r>
        <w:rPr>
          <w:color w:val="000000"/>
        </w:rPr>
        <w:br/>
        <w:t xml:space="preserve">P_12_Winter = zeros(length(Temperature_22a_Winter),1); </w:t>
      </w:r>
      <w:r w:rsidRPr="00C20F69">
        <w:rPr>
          <w:color w:val="008000"/>
        </w:rPr>
        <w:t>%New</w:t>
      </w:r>
      <w:r>
        <w:rPr>
          <w:color w:val="000000"/>
        </w:rPr>
        <w:br/>
        <w:t xml:space="preserve">V_12_Summer = zeros(length(Temperature_22a_Summer),1); </w:t>
      </w:r>
      <w:r w:rsidRPr="00C20F69">
        <w:rPr>
          <w:color w:val="008000"/>
        </w:rPr>
        <w:t>%New</w:t>
      </w:r>
      <w:r>
        <w:rPr>
          <w:color w:val="000000"/>
        </w:rPr>
        <w:br/>
        <w:t xml:space="preserve">V_12_Winter = zeros(length(Temperature_22a_Winter),1); </w:t>
      </w:r>
      <w:r w:rsidRPr="00C20F69">
        <w:rPr>
          <w:color w:val="008000"/>
        </w:rPr>
        <w:t>%New</w:t>
      </w:r>
      <w:r>
        <w:rPr>
          <w:color w:val="000000"/>
        </w:rPr>
        <w:br/>
        <w:t xml:space="preserve">H_12_Summer = zeros(length(Temperature_22a_Summer),1); </w:t>
      </w:r>
      <w:r w:rsidRPr="00C20F69">
        <w:rPr>
          <w:color w:val="008000"/>
        </w:rPr>
        <w:t>%New</w:t>
      </w:r>
      <w:r>
        <w:rPr>
          <w:color w:val="000000"/>
        </w:rPr>
        <w:br/>
        <w:t xml:space="preserve">H_12_Winter = zeros(length(Temperature_22a_Winter),1); </w:t>
      </w:r>
      <w:r w:rsidRPr="00C20F69">
        <w:rPr>
          <w:color w:val="008000"/>
        </w:rPr>
        <w:t>%New</w:t>
      </w:r>
      <w:r>
        <w:rPr>
          <w:color w:val="000000"/>
        </w:rPr>
        <w:br/>
      </w:r>
      <w:r>
        <w:rPr>
          <w:color w:val="000000"/>
        </w:rPr>
        <w:br/>
      </w:r>
      <w:r w:rsidRPr="00C20F69">
        <w:rPr>
          <w:color w:val="0000FF"/>
        </w:rPr>
        <w:t>for</w:t>
      </w:r>
      <w:r>
        <w:rPr>
          <w:color w:val="000000"/>
        </w:rPr>
        <w:t xml:space="preserve"> i = 1:length(Temperature_22a_Summer)</w:t>
      </w:r>
      <w:r>
        <w:rPr>
          <w:color w:val="000000"/>
        </w:rPr>
        <w:br/>
        <w:t xml:space="preserve">    H_12_Summer(i) = CoolProp.PropsSI(</w:t>
      </w:r>
      <w:r w:rsidRPr="00C20F69">
        <w:rPr>
          <w:color w:val="800000"/>
        </w:rPr>
        <w:t>'H'</w:t>
      </w:r>
      <w:r>
        <w:rPr>
          <w:color w:val="000000"/>
        </w:rPr>
        <w:t>,</w:t>
      </w:r>
      <w:r w:rsidRPr="00C20F69">
        <w:rPr>
          <w:color w:val="800000"/>
        </w:rPr>
        <w:t>'S'</w:t>
      </w:r>
      <w:r>
        <w:rPr>
          <w:color w:val="000000"/>
        </w:rPr>
        <w:t>,S1,</w:t>
      </w:r>
      <w:r w:rsidRPr="00C20F69">
        <w:rPr>
          <w:color w:val="800000"/>
        </w:rPr>
        <w:t>'T'</w:t>
      </w:r>
      <w:r>
        <w:rPr>
          <w:color w:val="000000"/>
        </w:rPr>
        <w:t xml:space="preserve">,T_12_Summer(i),wf); </w:t>
      </w:r>
      <w:r w:rsidRPr="00C20F69">
        <w:rPr>
          <w:color w:val="008000"/>
        </w:rPr>
        <w:t>%New</w:t>
      </w:r>
      <w:r>
        <w:rPr>
          <w:color w:val="000000"/>
        </w:rPr>
        <w:br/>
        <w:t xml:space="preserve">    H_12_Winter(i) = CoolProp.PropsSI(</w:t>
      </w:r>
      <w:r w:rsidRPr="00C20F69">
        <w:rPr>
          <w:color w:val="800000"/>
        </w:rPr>
        <w:t>'H'</w:t>
      </w:r>
      <w:r>
        <w:rPr>
          <w:color w:val="000000"/>
        </w:rPr>
        <w:t>,</w:t>
      </w:r>
      <w:r w:rsidRPr="00C20F69">
        <w:rPr>
          <w:color w:val="800000"/>
        </w:rPr>
        <w:t>'S'</w:t>
      </w:r>
      <w:r>
        <w:rPr>
          <w:color w:val="000000"/>
        </w:rPr>
        <w:t>,S1,</w:t>
      </w:r>
      <w:r w:rsidRPr="00C20F69">
        <w:rPr>
          <w:color w:val="800000"/>
        </w:rPr>
        <w:t>'T'</w:t>
      </w:r>
      <w:r>
        <w:rPr>
          <w:color w:val="000000"/>
        </w:rPr>
        <w:t xml:space="preserve">,T_12_Winter(i),wf); </w:t>
      </w:r>
      <w:r w:rsidRPr="00C20F69">
        <w:rPr>
          <w:color w:val="008000"/>
        </w:rPr>
        <w:t>%New</w:t>
      </w:r>
      <w:r>
        <w:rPr>
          <w:color w:val="000000"/>
        </w:rPr>
        <w:br/>
        <w:t xml:space="preserve">    P_12_Summer(i) = CoolProp.PropsSI(</w:t>
      </w:r>
      <w:r w:rsidRPr="00C20F69">
        <w:rPr>
          <w:color w:val="800000"/>
        </w:rPr>
        <w:t>'P'</w:t>
      </w:r>
      <w:r>
        <w:rPr>
          <w:color w:val="000000"/>
        </w:rPr>
        <w:t>,</w:t>
      </w:r>
      <w:r w:rsidRPr="00C20F69">
        <w:rPr>
          <w:color w:val="800000"/>
        </w:rPr>
        <w:t>'S'</w:t>
      </w:r>
      <w:r>
        <w:rPr>
          <w:color w:val="000000"/>
        </w:rPr>
        <w:t>,S1,</w:t>
      </w:r>
      <w:r w:rsidRPr="00C20F69">
        <w:rPr>
          <w:color w:val="800000"/>
        </w:rPr>
        <w:t>'T'</w:t>
      </w:r>
      <w:r>
        <w:rPr>
          <w:color w:val="000000"/>
        </w:rPr>
        <w:t xml:space="preserve">,T_12_Summer(i),wf); </w:t>
      </w:r>
      <w:r w:rsidRPr="00C20F69">
        <w:rPr>
          <w:color w:val="008000"/>
        </w:rPr>
        <w:t>%New</w:t>
      </w:r>
      <w:r>
        <w:rPr>
          <w:color w:val="000000"/>
        </w:rPr>
        <w:br/>
        <w:t xml:space="preserve">    P_12_Winter(i) = CoolProp.PropsSI(</w:t>
      </w:r>
      <w:r w:rsidRPr="00C20F69">
        <w:rPr>
          <w:color w:val="800000"/>
        </w:rPr>
        <w:t>'P'</w:t>
      </w:r>
      <w:r>
        <w:rPr>
          <w:color w:val="000000"/>
        </w:rPr>
        <w:t>,</w:t>
      </w:r>
      <w:r w:rsidRPr="00C20F69">
        <w:rPr>
          <w:color w:val="800000"/>
        </w:rPr>
        <w:t>'S'</w:t>
      </w:r>
      <w:r>
        <w:rPr>
          <w:color w:val="000000"/>
        </w:rPr>
        <w:t>,S1,</w:t>
      </w:r>
      <w:r w:rsidRPr="00C20F69">
        <w:rPr>
          <w:color w:val="800000"/>
        </w:rPr>
        <w:t>'T'</w:t>
      </w:r>
      <w:r>
        <w:rPr>
          <w:color w:val="000000"/>
        </w:rPr>
        <w:t xml:space="preserve">,T_12_Winter(i),wf); </w:t>
      </w:r>
      <w:r w:rsidRPr="00C20F69">
        <w:rPr>
          <w:color w:val="008000"/>
        </w:rPr>
        <w:t>%New</w:t>
      </w:r>
      <w:r>
        <w:rPr>
          <w:color w:val="000000"/>
        </w:rPr>
        <w:br/>
        <w:t xml:space="preserve">    V_12_Summer(i) = 1./CoolProp.PropsSI(</w:t>
      </w:r>
      <w:r w:rsidRPr="00C20F69">
        <w:rPr>
          <w:color w:val="800000"/>
        </w:rPr>
        <w:t>'D'</w:t>
      </w:r>
      <w:r>
        <w:rPr>
          <w:color w:val="000000"/>
        </w:rPr>
        <w:t>,</w:t>
      </w:r>
      <w:r w:rsidRPr="00C20F69">
        <w:rPr>
          <w:color w:val="800000"/>
        </w:rPr>
        <w:t>'S'</w:t>
      </w:r>
      <w:r>
        <w:rPr>
          <w:color w:val="000000"/>
        </w:rPr>
        <w:t>,S1,</w:t>
      </w:r>
      <w:r w:rsidRPr="00C20F69">
        <w:rPr>
          <w:color w:val="800000"/>
        </w:rPr>
        <w:t>'T'</w:t>
      </w:r>
      <w:r>
        <w:rPr>
          <w:color w:val="000000"/>
        </w:rPr>
        <w:t xml:space="preserve">,T_12_Summer(i),wf); </w:t>
      </w:r>
      <w:r w:rsidRPr="00C20F69">
        <w:rPr>
          <w:color w:val="008000"/>
        </w:rPr>
        <w:t>%New</w:t>
      </w:r>
      <w:r>
        <w:rPr>
          <w:color w:val="000000"/>
        </w:rPr>
        <w:br/>
        <w:t xml:space="preserve">    V_12_Winter(i) = 1./CoolProp.PropsSI(</w:t>
      </w:r>
      <w:r w:rsidRPr="00C20F69">
        <w:rPr>
          <w:color w:val="800000"/>
        </w:rPr>
        <w:t>'D'</w:t>
      </w:r>
      <w:r>
        <w:rPr>
          <w:color w:val="000000"/>
        </w:rPr>
        <w:t>,</w:t>
      </w:r>
      <w:r w:rsidRPr="00C20F69">
        <w:rPr>
          <w:color w:val="800000"/>
        </w:rPr>
        <w:t>'S'</w:t>
      </w:r>
      <w:r>
        <w:rPr>
          <w:color w:val="000000"/>
        </w:rPr>
        <w:t>,S1,</w:t>
      </w:r>
      <w:r w:rsidRPr="00C20F69">
        <w:rPr>
          <w:color w:val="800000"/>
        </w:rPr>
        <w:t>'T'</w:t>
      </w:r>
      <w:r>
        <w:rPr>
          <w:color w:val="000000"/>
        </w:rPr>
        <w:t xml:space="preserve">,T_12_Winter(i),wf); </w:t>
      </w:r>
      <w:r w:rsidRPr="00C20F69">
        <w:rPr>
          <w:color w:val="008000"/>
        </w:rPr>
        <w:t>%New</w:t>
      </w:r>
      <w:r>
        <w:rPr>
          <w:color w:val="000000"/>
        </w:rPr>
        <w:br/>
      </w:r>
      <w:r w:rsidRPr="00C20F69">
        <w:rPr>
          <w:color w:val="0000FF"/>
        </w:rPr>
        <w:t>end</w:t>
      </w:r>
      <w:r>
        <w:rPr>
          <w:color w:val="000000"/>
        </w:rPr>
        <w:br/>
      </w:r>
      <w:r>
        <w:rPr>
          <w:color w:val="000000"/>
        </w:rPr>
        <w:br/>
      </w:r>
      <w:r w:rsidRPr="00C20F69">
        <w:rPr>
          <w:color w:val="008000"/>
        </w:rPr>
        <w:t>% State 4 to 1</w:t>
      </w:r>
      <w:r>
        <w:rPr>
          <w:color w:val="000000"/>
        </w:rPr>
        <w:br/>
      </w:r>
      <w:r>
        <w:rPr>
          <w:color w:val="000000"/>
        </w:rPr>
        <w:br/>
      </w:r>
      <w:r>
        <w:rPr>
          <w:color w:val="000000"/>
        </w:rPr>
        <w:br/>
        <w:t>T_41_Summer = [T4_Summer,T1];</w:t>
      </w:r>
      <w:r>
        <w:rPr>
          <w:color w:val="000000"/>
        </w:rPr>
        <w:br/>
        <w:t>T_41_Winter = [T4_Winter,T1];</w:t>
      </w:r>
      <w:r>
        <w:rPr>
          <w:color w:val="000000"/>
        </w:rPr>
        <w:br/>
        <w:t>S_41_Summer = [S4_Summer,S1];</w:t>
      </w:r>
      <w:r>
        <w:rPr>
          <w:color w:val="000000"/>
        </w:rPr>
        <w:br/>
        <w:t>S_41_Winter = [S4_Winter,S1];</w:t>
      </w:r>
      <w:r>
        <w:rPr>
          <w:color w:val="000000"/>
        </w:rPr>
        <w:br/>
        <w:t xml:space="preserve">P_41_Summer = [P4_Summer,P1]; </w:t>
      </w:r>
      <w:r w:rsidRPr="00C20F69">
        <w:rPr>
          <w:color w:val="008000"/>
        </w:rPr>
        <w:t>%New</w:t>
      </w:r>
      <w:r>
        <w:rPr>
          <w:color w:val="000000"/>
        </w:rPr>
        <w:br/>
        <w:t xml:space="preserve">P_41_Winter = [P4_Winter,P1]; </w:t>
      </w:r>
      <w:r w:rsidRPr="00C20F69">
        <w:rPr>
          <w:color w:val="008000"/>
        </w:rPr>
        <w:t>%New</w:t>
      </w:r>
      <w:r>
        <w:rPr>
          <w:color w:val="000000"/>
        </w:rPr>
        <w:br/>
        <w:t xml:space="preserve">H_41_Summer = [H4_Summer,H1]; </w:t>
      </w:r>
      <w:r w:rsidRPr="00C20F69">
        <w:rPr>
          <w:color w:val="008000"/>
        </w:rPr>
        <w:t>%New</w:t>
      </w:r>
      <w:r>
        <w:rPr>
          <w:color w:val="000000"/>
        </w:rPr>
        <w:br/>
        <w:t xml:space="preserve">H_41_Winter = [H4_Winter,H1]; </w:t>
      </w:r>
      <w:r w:rsidRPr="00C20F69">
        <w:rPr>
          <w:color w:val="008000"/>
        </w:rPr>
        <w:t>%New</w:t>
      </w:r>
      <w:r>
        <w:rPr>
          <w:color w:val="000000"/>
        </w:rPr>
        <w:br/>
        <w:t xml:space="preserve">V_41_Summer = [V4_Summer,V1]; </w:t>
      </w:r>
      <w:r w:rsidRPr="00C20F69">
        <w:rPr>
          <w:color w:val="008000"/>
        </w:rPr>
        <w:t>%New</w:t>
      </w:r>
      <w:r>
        <w:rPr>
          <w:color w:val="000000"/>
        </w:rPr>
        <w:br/>
        <w:t xml:space="preserve">V_41_Winter = [V4_Winter,V1]; </w:t>
      </w:r>
      <w:r w:rsidRPr="00C20F69">
        <w:rPr>
          <w:color w:val="008000"/>
        </w:rPr>
        <w:t>%New</w:t>
      </w:r>
      <w:r>
        <w:rPr>
          <w:color w:val="000000"/>
        </w:rPr>
        <w:br/>
      </w:r>
      <w:r>
        <w:rPr>
          <w:color w:val="000000"/>
        </w:rPr>
        <w:br/>
      </w:r>
      <w:r>
        <w:rPr>
          <w:color w:val="000000"/>
        </w:rPr>
        <w:br/>
      </w:r>
      <w:r w:rsidRPr="00C20F69">
        <w:rPr>
          <w:color w:val="008000"/>
        </w:rPr>
        <w:t>% State 2a to 3</w:t>
      </w:r>
      <w:r>
        <w:rPr>
          <w:color w:val="000000"/>
        </w:rPr>
        <w:br/>
      </w:r>
      <w:r>
        <w:rPr>
          <w:color w:val="000000"/>
        </w:rPr>
        <w:br/>
        <w:t>T_2a3_Summer = [T2a_Summer,T3_Summer];</w:t>
      </w:r>
      <w:r>
        <w:rPr>
          <w:color w:val="000000"/>
        </w:rPr>
        <w:br/>
        <w:t>T_2a3_Winter = [T2a_Winter,T3_Winter];</w:t>
      </w:r>
      <w:r>
        <w:rPr>
          <w:color w:val="000000"/>
        </w:rPr>
        <w:br/>
        <w:t>S_2a3_Summer = [S2a_Summer,S3_Summer];</w:t>
      </w:r>
      <w:r>
        <w:rPr>
          <w:color w:val="000000"/>
        </w:rPr>
        <w:br/>
        <w:t>S_2a3_Winter = [S2a_Winter,S3_Winter];</w:t>
      </w:r>
      <w:r>
        <w:rPr>
          <w:color w:val="000000"/>
        </w:rPr>
        <w:br/>
        <w:t xml:space="preserve">P_2a3_Summer = [P2a_Summer,P3_Summer]; </w:t>
      </w:r>
      <w:r w:rsidRPr="00C20F69">
        <w:rPr>
          <w:color w:val="008000"/>
        </w:rPr>
        <w:t>%New</w:t>
      </w:r>
      <w:r>
        <w:rPr>
          <w:color w:val="000000"/>
        </w:rPr>
        <w:br/>
        <w:t xml:space="preserve">P_2a3_Winter = [P2a_Winter,P3_Winter]; </w:t>
      </w:r>
      <w:r w:rsidRPr="00C20F69">
        <w:rPr>
          <w:color w:val="008000"/>
        </w:rPr>
        <w:t>%New</w:t>
      </w:r>
      <w:r>
        <w:rPr>
          <w:color w:val="000000"/>
        </w:rPr>
        <w:br/>
        <w:t xml:space="preserve">H_2a3_Summer = [H2a_Summer,H3_Summer]; </w:t>
      </w:r>
      <w:r w:rsidRPr="00C20F69">
        <w:rPr>
          <w:color w:val="008000"/>
        </w:rPr>
        <w:t>%New</w:t>
      </w:r>
      <w:r>
        <w:rPr>
          <w:color w:val="000000"/>
        </w:rPr>
        <w:br/>
      </w:r>
      <w:r>
        <w:rPr>
          <w:color w:val="000000"/>
        </w:rPr>
        <w:lastRenderedPageBreak/>
        <w:t xml:space="preserve">H_2a3_Winter = [H2a_Winter,H3_Winter]; </w:t>
      </w:r>
      <w:r w:rsidRPr="00C20F69">
        <w:rPr>
          <w:color w:val="008000"/>
        </w:rPr>
        <w:t>%New</w:t>
      </w:r>
      <w:r>
        <w:rPr>
          <w:color w:val="000000"/>
        </w:rPr>
        <w:br/>
        <w:t xml:space="preserve">V_2a3_Summer = [V2a_Summer,V3_Summer]; </w:t>
      </w:r>
      <w:r w:rsidRPr="00C20F69">
        <w:rPr>
          <w:color w:val="008000"/>
        </w:rPr>
        <w:t>%New</w:t>
      </w:r>
      <w:r>
        <w:rPr>
          <w:color w:val="000000"/>
        </w:rPr>
        <w:br/>
        <w:t xml:space="preserve">V_2a3_Winter = [V2a_Winter,V3_Winter]; </w:t>
      </w:r>
      <w:r w:rsidRPr="00C20F69">
        <w:rPr>
          <w:color w:val="008000"/>
        </w:rPr>
        <w:t>%New</w:t>
      </w:r>
      <w:r>
        <w:rPr>
          <w:color w:val="000000"/>
        </w:rPr>
        <w:br/>
      </w:r>
      <w:r>
        <w:rPr>
          <w:color w:val="000000"/>
        </w:rPr>
        <w:br/>
      </w:r>
      <w:r w:rsidRPr="00C20F69">
        <w:rPr>
          <w:color w:val="008000"/>
        </w:rPr>
        <w:t>% Graph for T-S</w:t>
      </w:r>
      <w:r>
        <w:rPr>
          <w:color w:val="000000"/>
        </w:rPr>
        <w:br/>
        <w:t>figure</w:t>
      </w:r>
      <w:r>
        <w:rPr>
          <w:color w:val="000000"/>
        </w:rPr>
        <w:br/>
        <w:t xml:space="preserve">hold </w:t>
      </w:r>
      <w:r w:rsidRPr="00C20F69">
        <w:rPr>
          <w:color w:val="800000"/>
        </w:rPr>
        <w:t>on</w:t>
      </w:r>
      <w:r>
        <w:rPr>
          <w:color w:val="000000"/>
        </w:rPr>
        <w:br/>
        <w:t>title (</w:t>
      </w:r>
      <w:r w:rsidRPr="00C20F69">
        <w:rPr>
          <w:color w:val="800000"/>
        </w:rPr>
        <w:t>'Temperature vs Entropy'</w:t>
      </w:r>
      <w:r>
        <w:rPr>
          <w:color w:val="000000"/>
        </w:rPr>
        <w:t>)</w:t>
      </w:r>
      <w:r>
        <w:rPr>
          <w:color w:val="000000"/>
        </w:rPr>
        <w:br/>
        <w:t>xlabel (</w:t>
      </w:r>
      <w:r w:rsidRPr="00C20F69">
        <w:rPr>
          <w:color w:val="800000"/>
        </w:rPr>
        <w:t>'Entropy'</w:t>
      </w:r>
      <w:r>
        <w:rPr>
          <w:color w:val="000000"/>
        </w:rPr>
        <w:t>)</w:t>
      </w:r>
      <w:r>
        <w:rPr>
          <w:color w:val="000000"/>
        </w:rPr>
        <w:br/>
        <w:t>ylabel (</w:t>
      </w:r>
      <w:r w:rsidRPr="00C20F69">
        <w:rPr>
          <w:color w:val="800000"/>
        </w:rPr>
        <w:t>'Temperature(K)'</w:t>
      </w:r>
      <w:r>
        <w:rPr>
          <w:color w:val="000000"/>
        </w:rPr>
        <w:t>)</w:t>
      </w:r>
      <w:r>
        <w:rPr>
          <w:color w:val="000000"/>
        </w:rPr>
        <w:br/>
        <w:t xml:space="preserve">    </w:t>
      </w:r>
      <w:r w:rsidRPr="00C20F69">
        <w:rPr>
          <w:color w:val="008000"/>
        </w:rPr>
        <w:t>%Vap Dome</w:t>
      </w:r>
      <w:r>
        <w:rPr>
          <w:color w:val="000000"/>
        </w:rPr>
        <w:br/>
        <w:t>plot(Sa,Ta,Sb,Tb)</w:t>
      </w:r>
      <w:r>
        <w:rPr>
          <w:color w:val="000000"/>
        </w:rPr>
        <w:br/>
        <w:t xml:space="preserve">    </w:t>
      </w:r>
      <w:r w:rsidRPr="00C20F69">
        <w:rPr>
          <w:color w:val="008000"/>
        </w:rPr>
        <w:t>%T-S</w:t>
      </w:r>
      <w:r>
        <w:rPr>
          <w:color w:val="000000"/>
        </w:rPr>
        <w:br/>
        <w:t>plot(S_12_Summer,T_12_Summer,S_41_Summer,T_41_Summer,S_2a3_Summer,T_2a3_Summer)</w:t>
      </w:r>
      <w:r>
        <w:rPr>
          <w:color w:val="000000"/>
        </w:rPr>
        <w:br/>
        <w:t>plot( S_22a_Summer,Temperature_22a_Summer,S_34_Summer,Temperature_34_Summer)</w:t>
      </w:r>
      <w:r>
        <w:rPr>
          <w:color w:val="000000"/>
        </w:rPr>
        <w:br/>
        <w:t xml:space="preserve">plot(S_12_Winter,T_12_Winter,S_41_Winter,T_41_Winter,S_2a3_Winter,T_2a3_Winter) </w:t>
      </w:r>
      <w:r w:rsidRPr="00C20F69">
        <w:rPr>
          <w:color w:val="008000"/>
        </w:rPr>
        <w:t>%New</w:t>
      </w:r>
      <w:r>
        <w:rPr>
          <w:color w:val="000000"/>
        </w:rPr>
        <w:br/>
        <w:t xml:space="preserve">plot( S_22a_Winter,Temperature_22a_Winter,S_34_Winter,Temperature_34_Winter) </w:t>
      </w:r>
      <w:r w:rsidRPr="00C20F69">
        <w:rPr>
          <w:color w:val="008000"/>
        </w:rPr>
        <w:t>%New</w:t>
      </w:r>
      <w:r>
        <w:rPr>
          <w:color w:val="000000"/>
        </w:rPr>
        <w:br/>
        <w:t xml:space="preserve">    text(S1,T1,</w:t>
      </w:r>
      <w:r w:rsidRPr="00C20F69">
        <w:rPr>
          <w:color w:val="800000"/>
        </w:rPr>
        <w:t>'\leftarrow State 1_H_+_L'</w:t>
      </w:r>
      <w:r>
        <w:rPr>
          <w:color w:val="000000"/>
        </w:rPr>
        <w:t>)</w:t>
      </w:r>
      <w:r>
        <w:rPr>
          <w:color w:val="000000"/>
        </w:rPr>
        <w:br/>
        <w:t xml:space="preserve">    text(S2_Summer,T2_Summer,</w:t>
      </w:r>
      <w:r w:rsidRPr="00C20F69">
        <w:rPr>
          <w:color w:val="800000"/>
        </w:rPr>
        <w:t>'\leftarrow State 2_H'</w:t>
      </w:r>
      <w:r>
        <w:rPr>
          <w:color w:val="000000"/>
        </w:rPr>
        <w:t>)</w:t>
      </w:r>
      <w:r>
        <w:rPr>
          <w:color w:val="000000"/>
        </w:rPr>
        <w:br/>
        <w:t xml:space="preserve">    text(S2a_Summer,T2a_Summer,</w:t>
      </w:r>
      <w:r w:rsidRPr="00C20F69">
        <w:rPr>
          <w:color w:val="800000"/>
        </w:rPr>
        <w:t>'\leftarrow State 2a_H'</w:t>
      </w:r>
      <w:r>
        <w:rPr>
          <w:color w:val="000000"/>
        </w:rPr>
        <w:t>)</w:t>
      </w:r>
      <w:r>
        <w:rPr>
          <w:color w:val="000000"/>
        </w:rPr>
        <w:br/>
        <w:t xml:space="preserve">    text(S3_Summer,T3_Summer,</w:t>
      </w:r>
      <w:r w:rsidRPr="00C20F69">
        <w:rPr>
          <w:color w:val="800000"/>
        </w:rPr>
        <w:t>'\leftarrow State 3_H'</w:t>
      </w:r>
      <w:r>
        <w:rPr>
          <w:color w:val="000000"/>
        </w:rPr>
        <w:t>)</w:t>
      </w:r>
      <w:r>
        <w:rPr>
          <w:color w:val="000000"/>
        </w:rPr>
        <w:br/>
        <w:t xml:space="preserve">    text(S4_Summer,T4_Summer,</w:t>
      </w:r>
      <w:r w:rsidRPr="00C20F69">
        <w:rPr>
          <w:color w:val="800000"/>
        </w:rPr>
        <w:t>'\leftarrow State 4_H'</w:t>
      </w:r>
      <w:r>
        <w:rPr>
          <w:color w:val="000000"/>
        </w:rPr>
        <w:t>)</w:t>
      </w:r>
      <w:r>
        <w:rPr>
          <w:color w:val="000000"/>
        </w:rPr>
        <w:br/>
        <w:t xml:space="preserve">    text(S2_Winter,T2_Winter,</w:t>
      </w:r>
      <w:r w:rsidRPr="00C20F69">
        <w:rPr>
          <w:color w:val="800000"/>
        </w:rPr>
        <w:t>'\leftarrow State 2_L'</w:t>
      </w:r>
      <w:r>
        <w:rPr>
          <w:color w:val="000000"/>
        </w:rPr>
        <w:t>)</w:t>
      </w:r>
      <w:r>
        <w:rPr>
          <w:color w:val="000000"/>
        </w:rPr>
        <w:br/>
        <w:t xml:space="preserve">    text(S2a_Winter,T2a_Winter,</w:t>
      </w:r>
      <w:r w:rsidRPr="00C20F69">
        <w:rPr>
          <w:color w:val="800000"/>
        </w:rPr>
        <w:t>'\leftarrow State 2a_L'</w:t>
      </w:r>
      <w:r>
        <w:rPr>
          <w:color w:val="000000"/>
        </w:rPr>
        <w:t>)</w:t>
      </w:r>
      <w:r>
        <w:rPr>
          <w:color w:val="000000"/>
        </w:rPr>
        <w:br/>
        <w:t xml:space="preserve">    text(S3_Winter,T3_Winter,</w:t>
      </w:r>
      <w:r w:rsidRPr="00C20F69">
        <w:rPr>
          <w:color w:val="800000"/>
        </w:rPr>
        <w:t>'\leftarrow State 3_L'</w:t>
      </w:r>
      <w:r>
        <w:rPr>
          <w:color w:val="000000"/>
        </w:rPr>
        <w:t>)</w:t>
      </w:r>
      <w:r>
        <w:rPr>
          <w:color w:val="000000"/>
        </w:rPr>
        <w:br/>
        <w:t xml:space="preserve">    text(S4_Winter,T4_Winter,</w:t>
      </w:r>
      <w:r w:rsidRPr="00C20F69">
        <w:rPr>
          <w:color w:val="800000"/>
        </w:rPr>
        <w:t>'\leftarrow State 4_L'</w:t>
      </w:r>
      <w:r>
        <w:rPr>
          <w:color w:val="000000"/>
        </w:rPr>
        <w:t>)</w:t>
      </w:r>
      <w:r>
        <w:rPr>
          <w:color w:val="000000"/>
        </w:rPr>
        <w:br/>
      </w:r>
      <w:r>
        <w:rPr>
          <w:color w:val="000000"/>
        </w:rPr>
        <w:br/>
      </w:r>
      <w:r w:rsidRPr="00C20F69">
        <w:rPr>
          <w:color w:val="008000"/>
        </w:rPr>
        <w:t>%Graph for P-h</w:t>
      </w:r>
      <w:r>
        <w:rPr>
          <w:color w:val="000000"/>
        </w:rPr>
        <w:br/>
        <w:t>figure</w:t>
      </w:r>
      <w:r>
        <w:rPr>
          <w:color w:val="000000"/>
        </w:rPr>
        <w:br/>
        <w:t xml:space="preserve">hold </w:t>
      </w:r>
      <w:r w:rsidRPr="00C20F69">
        <w:rPr>
          <w:color w:val="800000"/>
        </w:rPr>
        <w:t>on</w:t>
      </w:r>
      <w:r>
        <w:rPr>
          <w:color w:val="000000"/>
        </w:rPr>
        <w:br/>
        <w:t>title (</w:t>
      </w:r>
      <w:r w:rsidRPr="00C20F69">
        <w:rPr>
          <w:color w:val="800000"/>
        </w:rPr>
        <w:t>'Pressure vs Enthalpy'</w:t>
      </w:r>
      <w:r>
        <w:rPr>
          <w:color w:val="000000"/>
        </w:rPr>
        <w:t>)</w:t>
      </w:r>
      <w:r>
        <w:rPr>
          <w:color w:val="000000"/>
        </w:rPr>
        <w:br/>
        <w:t>xlabel (</w:t>
      </w:r>
      <w:r w:rsidRPr="00C20F69">
        <w:rPr>
          <w:color w:val="800000"/>
        </w:rPr>
        <w:t>'Enthalpy'</w:t>
      </w:r>
      <w:r>
        <w:rPr>
          <w:color w:val="000000"/>
        </w:rPr>
        <w:t>)</w:t>
      </w:r>
      <w:r>
        <w:rPr>
          <w:color w:val="000000"/>
        </w:rPr>
        <w:br/>
        <w:t>ylabel (</w:t>
      </w:r>
      <w:r w:rsidRPr="00C20F69">
        <w:rPr>
          <w:color w:val="800000"/>
        </w:rPr>
        <w:t>'Pressure'</w:t>
      </w:r>
      <w:r>
        <w:rPr>
          <w:color w:val="000000"/>
        </w:rPr>
        <w:t>)</w:t>
      </w:r>
      <w:r>
        <w:rPr>
          <w:color w:val="000000"/>
        </w:rPr>
        <w:br/>
        <w:t xml:space="preserve">    </w:t>
      </w:r>
      <w:r w:rsidRPr="00C20F69">
        <w:rPr>
          <w:color w:val="008000"/>
        </w:rPr>
        <w:t>%Vap Dome</w:t>
      </w:r>
      <w:r>
        <w:rPr>
          <w:color w:val="000000"/>
        </w:rPr>
        <w:br/>
        <w:t>plot (Ha,Pa,Hb,Pb)</w:t>
      </w:r>
      <w:r>
        <w:rPr>
          <w:color w:val="000000"/>
        </w:rPr>
        <w:br/>
        <w:t xml:space="preserve">    </w:t>
      </w:r>
      <w:r w:rsidRPr="00C20F69">
        <w:rPr>
          <w:color w:val="008000"/>
        </w:rPr>
        <w:t>%P-H</w:t>
      </w:r>
      <w:r>
        <w:rPr>
          <w:color w:val="000000"/>
        </w:rPr>
        <w:br/>
        <w:t xml:space="preserve">plot(H_12_Summer,P_12_Summer,H_41_Summer,P_41_Summer,H_2a3_Summer,P_2a3_Summer) </w:t>
      </w:r>
      <w:r w:rsidRPr="00C20F69">
        <w:rPr>
          <w:color w:val="008000"/>
        </w:rPr>
        <w:t>%New</w:t>
      </w:r>
      <w:r>
        <w:rPr>
          <w:color w:val="000000"/>
        </w:rPr>
        <w:br/>
        <w:t xml:space="preserve">plot( H_22a_Summer,Pressure_22a_Summer,H_34_Summer,Pressure_34_Summer) </w:t>
      </w:r>
      <w:r w:rsidRPr="00C20F69">
        <w:rPr>
          <w:color w:val="008000"/>
        </w:rPr>
        <w:t>%New</w:t>
      </w:r>
      <w:r>
        <w:rPr>
          <w:color w:val="000000"/>
        </w:rPr>
        <w:br/>
        <w:t xml:space="preserve">plot(H_12_Winter,P_12_Winter,H_41_Winter,P_41_Winter,H_2a3_Winter,P_2a3_Winter) </w:t>
      </w:r>
      <w:r w:rsidRPr="00C20F69">
        <w:rPr>
          <w:color w:val="008000"/>
        </w:rPr>
        <w:t>%New</w:t>
      </w:r>
      <w:r>
        <w:rPr>
          <w:color w:val="000000"/>
        </w:rPr>
        <w:br/>
        <w:t xml:space="preserve">plot( H_22a_Winter,Pressure_22a_Winter,H_34_Winter,Pressure_34_Winter) </w:t>
      </w:r>
      <w:r w:rsidRPr="00C20F69">
        <w:rPr>
          <w:color w:val="008000"/>
        </w:rPr>
        <w:t>%New</w:t>
      </w:r>
      <w:r>
        <w:rPr>
          <w:color w:val="000000"/>
        </w:rPr>
        <w:br/>
        <w:t xml:space="preserve">    text (H1,P1,</w:t>
      </w:r>
      <w:r w:rsidRPr="00C20F69">
        <w:rPr>
          <w:color w:val="800000"/>
        </w:rPr>
        <w:t>'\leftarrow State 1_H_+_L'</w:t>
      </w:r>
      <w:r>
        <w:rPr>
          <w:color w:val="000000"/>
        </w:rPr>
        <w:t>)</w:t>
      </w:r>
      <w:r>
        <w:rPr>
          <w:color w:val="000000"/>
        </w:rPr>
        <w:br/>
        <w:t xml:space="preserve">    text (H2_Summer,P2_Summer,</w:t>
      </w:r>
      <w:r w:rsidRPr="00C20F69">
        <w:rPr>
          <w:color w:val="800000"/>
        </w:rPr>
        <w:t>'\leftarrow State 2_H'</w:t>
      </w:r>
      <w:r>
        <w:rPr>
          <w:color w:val="000000"/>
        </w:rPr>
        <w:t>)</w:t>
      </w:r>
      <w:r>
        <w:rPr>
          <w:color w:val="000000"/>
        </w:rPr>
        <w:br/>
        <w:t xml:space="preserve">    text (H2a_Summer,P2a_Summer+(0.2*10^6),</w:t>
      </w:r>
      <w:r w:rsidRPr="00C20F69">
        <w:rPr>
          <w:color w:val="800000"/>
        </w:rPr>
        <w:t>'\downarrow State 2a_H'</w:t>
      </w:r>
      <w:r>
        <w:rPr>
          <w:color w:val="000000"/>
        </w:rPr>
        <w:t>)</w:t>
      </w:r>
      <w:r>
        <w:rPr>
          <w:color w:val="000000"/>
        </w:rPr>
        <w:br/>
        <w:t xml:space="preserve">    text (H3_Summer,P3_Summer,</w:t>
      </w:r>
      <w:r w:rsidRPr="00C20F69">
        <w:rPr>
          <w:color w:val="800000"/>
        </w:rPr>
        <w:t>'\leftarrow State 3_H'</w:t>
      </w:r>
      <w:r>
        <w:rPr>
          <w:color w:val="000000"/>
        </w:rPr>
        <w:t>)</w:t>
      </w:r>
      <w:r>
        <w:rPr>
          <w:color w:val="000000"/>
        </w:rPr>
        <w:br/>
        <w:t xml:space="preserve">    text (H4_Summer,P4_Summer,</w:t>
      </w:r>
      <w:r w:rsidRPr="00C20F69">
        <w:rPr>
          <w:color w:val="800000"/>
        </w:rPr>
        <w:t>'\leftarrow State 4_H'</w:t>
      </w:r>
      <w:r>
        <w:rPr>
          <w:color w:val="000000"/>
        </w:rPr>
        <w:t>)</w:t>
      </w:r>
      <w:r>
        <w:rPr>
          <w:color w:val="000000"/>
        </w:rPr>
        <w:br/>
        <w:t xml:space="preserve">    text (H2_Winter,P2_Winter,</w:t>
      </w:r>
      <w:r w:rsidRPr="00C20F69">
        <w:rPr>
          <w:color w:val="800000"/>
        </w:rPr>
        <w:t>'\leftarrow State 2_L'</w:t>
      </w:r>
      <w:r>
        <w:rPr>
          <w:color w:val="000000"/>
        </w:rPr>
        <w:t>)</w:t>
      </w:r>
      <w:r>
        <w:rPr>
          <w:color w:val="000000"/>
        </w:rPr>
        <w:br/>
        <w:t xml:space="preserve">    text (H2a_Winter,P2a_Winter+(0.2*10^6),</w:t>
      </w:r>
      <w:r w:rsidRPr="00C20F69">
        <w:rPr>
          <w:color w:val="800000"/>
        </w:rPr>
        <w:t>'\downarrow State 2a_L'</w:t>
      </w:r>
      <w:r>
        <w:rPr>
          <w:color w:val="000000"/>
        </w:rPr>
        <w:t>)</w:t>
      </w:r>
      <w:r>
        <w:rPr>
          <w:color w:val="000000"/>
        </w:rPr>
        <w:br/>
        <w:t xml:space="preserve">    text (H3_Winter,P3_Winter,</w:t>
      </w:r>
      <w:r w:rsidRPr="00C20F69">
        <w:rPr>
          <w:color w:val="800000"/>
        </w:rPr>
        <w:t>'\leftarrow State 3_L'</w:t>
      </w:r>
      <w:r>
        <w:rPr>
          <w:color w:val="000000"/>
        </w:rPr>
        <w:t>)</w:t>
      </w:r>
      <w:r>
        <w:rPr>
          <w:color w:val="000000"/>
        </w:rPr>
        <w:br/>
        <w:t xml:space="preserve">    text (H4_Winter,P4_Winter,</w:t>
      </w:r>
      <w:r w:rsidRPr="00C20F69">
        <w:rPr>
          <w:color w:val="800000"/>
        </w:rPr>
        <w:t>'\leftarrow State 4_L'</w:t>
      </w:r>
      <w:r>
        <w:rPr>
          <w:color w:val="000000"/>
        </w:rPr>
        <w:t>)</w:t>
      </w:r>
      <w:r>
        <w:rPr>
          <w:color w:val="000000"/>
        </w:rPr>
        <w:br/>
      </w:r>
      <w:r>
        <w:rPr>
          <w:color w:val="000000"/>
        </w:rPr>
        <w:br/>
      </w:r>
      <w:r>
        <w:rPr>
          <w:color w:val="000000"/>
        </w:rPr>
        <w:br/>
      </w:r>
      <w:r w:rsidRPr="00C20F69">
        <w:rPr>
          <w:color w:val="008000"/>
        </w:rPr>
        <w:t>%Graph for P-V</w:t>
      </w:r>
      <w:r>
        <w:rPr>
          <w:color w:val="000000"/>
        </w:rPr>
        <w:br/>
        <w:t>figure</w:t>
      </w:r>
      <w:r>
        <w:rPr>
          <w:color w:val="000000"/>
        </w:rPr>
        <w:br/>
        <w:t xml:space="preserve">hold </w:t>
      </w:r>
      <w:r w:rsidRPr="00C20F69">
        <w:rPr>
          <w:color w:val="800000"/>
        </w:rPr>
        <w:t>on</w:t>
      </w:r>
      <w:r>
        <w:rPr>
          <w:color w:val="000000"/>
        </w:rPr>
        <w:br/>
      </w:r>
      <w:r>
        <w:rPr>
          <w:color w:val="000000"/>
        </w:rPr>
        <w:lastRenderedPageBreak/>
        <w:t>title (</w:t>
      </w:r>
      <w:r w:rsidRPr="00C20F69">
        <w:rPr>
          <w:color w:val="800000"/>
        </w:rPr>
        <w:t>'Pressure vs Volume'</w:t>
      </w:r>
      <w:r>
        <w:rPr>
          <w:color w:val="000000"/>
        </w:rPr>
        <w:t>)</w:t>
      </w:r>
      <w:r>
        <w:rPr>
          <w:color w:val="000000"/>
        </w:rPr>
        <w:br/>
        <w:t>xlabel (</w:t>
      </w:r>
      <w:r w:rsidRPr="00C20F69">
        <w:rPr>
          <w:color w:val="800000"/>
        </w:rPr>
        <w:t>'Volume'</w:t>
      </w:r>
      <w:r>
        <w:rPr>
          <w:color w:val="000000"/>
        </w:rPr>
        <w:t>)</w:t>
      </w:r>
      <w:r>
        <w:rPr>
          <w:color w:val="000000"/>
        </w:rPr>
        <w:br/>
        <w:t>ylabel (</w:t>
      </w:r>
      <w:r w:rsidRPr="00C20F69">
        <w:rPr>
          <w:color w:val="800000"/>
        </w:rPr>
        <w:t>'Pressure'</w:t>
      </w:r>
      <w:r>
        <w:rPr>
          <w:color w:val="000000"/>
        </w:rPr>
        <w:t>)</w:t>
      </w:r>
      <w:r>
        <w:rPr>
          <w:color w:val="000000"/>
        </w:rPr>
        <w:br/>
        <w:t xml:space="preserve">    </w:t>
      </w:r>
      <w:r w:rsidRPr="00C20F69">
        <w:rPr>
          <w:color w:val="008000"/>
        </w:rPr>
        <w:t>%Vap Dome</w:t>
      </w:r>
      <w:r>
        <w:rPr>
          <w:color w:val="000000"/>
        </w:rPr>
        <w:br/>
        <w:t>plot (Va,Pa,Vb,Pb)</w:t>
      </w:r>
      <w:r>
        <w:rPr>
          <w:color w:val="000000"/>
        </w:rPr>
        <w:br/>
        <w:t>xlim ([0,0.075])</w:t>
      </w:r>
      <w:r>
        <w:rPr>
          <w:color w:val="000000"/>
        </w:rPr>
        <w:br/>
        <w:t>ylim ([0,5*10^6])</w:t>
      </w:r>
      <w:r>
        <w:rPr>
          <w:color w:val="000000"/>
        </w:rPr>
        <w:br/>
        <w:t xml:space="preserve">    </w:t>
      </w:r>
      <w:r w:rsidRPr="00C20F69">
        <w:rPr>
          <w:color w:val="008000"/>
        </w:rPr>
        <w:t>%P-V</w:t>
      </w:r>
      <w:r>
        <w:rPr>
          <w:color w:val="000000"/>
        </w:rPr>
        <w:br/>
        <w:t xml:space="preserve">plot(V_12_Summer,P_12_Summer,V_41_Summer,P_41_Summer,V_2a3_Summer,P_2a3_Summer) </w:t>
      </w:r>
      <w:r w:rsidRPr="00C20F69">
        <w:rPr>
          <w:color w:val="008000"/>
        </w:rPr>
        <w:t>%New</w:t>
      </w:r>
      <w:r>
        <w:rPr>
          <w:color w:val="000000"/>
        </w:rPr>
        <w:br/>
        <w:t xml:space="preserve">plot( V_22a_Summer,Pressure_22a_Summer,V_34_Summer,Pressure_34_Summer) </w:t>
      </w:r>
      <w:r w:rsidRPr="00C20F69">
        <w:rPr>
          <w:color w:val="008000"/>
        </w:rPr>
        <w:t>%New</w:t>
      </w:r>
      <w:r>
        <w:rPr>
          <w:color w:val="000000"/>
        </w:rPr>
        <w:br/>
        <w:t xml:space="preserve">plot(V_12_Winter,P_12_Winter,V_41_Winter,P_41_Winter,V_2a3_Winter,P_2a3_Winter) </w:t>
      </w:r>
      <w:r w:rsidRPr="00C20F69">
        <w:rPr>
          <w:color w:val="008000"/>
        </w:rPr>
        <w:t>%New</w:t>
      </w:r>
      <w:r>
        <w:rPr>
          <w:color w:val="000000"/>
        </w:rPr>
        <w:br/>
        <w:t xml:space="preserve">plot( V_22a_Winter,Pressure_22a_Winter,V_34_Winter,Pressure_34_Winter) </w:t>
      </w:r>
      <w:r w:rsidRPr="00C20F69">
        <w:rPr>
          <w:color w:val="008000"/>
        </w:rPr>
        <w:t>%New</w:t>
      </w:r>
      <w:r>
        <w:rPr>
          <w:color w:val="000000"/>
        </w:rPr>
        <w:br/>
        <w:t xml:space="preserve">    text(V1,P1,</w:t>
      </w:r>
      <w:r w:rsidRPr="00C20F69">
        <w:rPr>
          <w:color w:val="800000"/>
        </w:rPr>
        <w:t>'\leftarrow State 1_H_+_L'</w:t>
      </w:r>
      <w:r>
        <w:rPr>
          <w:color w:val="000000"/>
        </w:rPr>
        <w:t>)</w:t>
      </w:r>
      <w:r>
        <w:rPr>
          <w:color w:val="000000"/>
        </w:rPr>
        <w:br/>
        <w:t xml:space="preserve">    text(V2_Summer,P2_Summer,</w:t>
      </w:r>
      <w:r w:rsidRPr="00C20F69">
        <w:rPr>
          <w:color w:val="800000"/>
        </w:rPr>
        <w:t>'\leftarrow State 2_H'</w:t>
      </w:r>
      <w:r>
        <w:rPr>
          <w:color w:val="000000"/>
        </w:rPr>
        <w:t>)</w:t>
      </w:r>
      <w:r>
        <w:rPr>
          <w:color w:val="000000"/>
        </w:rPr>
        <w:br/>
        <w:t xml:space="preserve">    text(V2a_Summer,P2a_Summer+(0.15*10^6),</w:t>
      </w:r>
      <w:r w:rsidRPr="00C20F69">
        <w:rPr>
          <w:color w:val="800000"/>
        </w:rPr>
        <w:t>'\downarrow State 2a_H'</w:t>
      </w:r>
      <w:r>
        <w:rPr>
          <w:color w:val="000000"/>
        </w:rPr>
        <w:t>)</w:t>
      </w:r>
      <w:r>
        <w:rPr>
          <w:color w:val="000000"/>
        </w:rPr>
        <w:br/>
        <w:t xml:space="preserve">    text(V3_Summer,P3_Summer+(-0.15*10^6),</w:t>
      </w:r>
      <w:r w:rsidRPr="00C20F69">
        <w:rPr>
          <w:color w:val="800000"/>
        </w:rPr>
        <w:t>'\uparrow State 3_H'</w:t>
      </w:r>
      <w:r>
        <w:rPr>
          <w:color w:val="000000"/>
        </w:rPr>
        <w:t>)</w:t>
      </w:r>
      <w:r>
        <w:rPr>
          <w:color w:val="000000"/>
        </w:rPr>
        <w:br/>
        <w:t xml:space="preserve">    text(V4_Summer,P4_Summer,</w:t>
      </w:r>
      <w:r w:rsidRPr="00C20F69">
        <w:rPr>
          <w:color w:val="800000"/>
        </w:rPr>
        <w:t>'\leftarrow State 4_H'</w:t>
      </w:r>
      <w:r>
        <w:rPr>
          <w:color w:val="000000"/>
        </w:rPr>
        <w:t>)</w:t>
      </w:r>
      <w:r>
        <w:rPr>
          <w:color w:val="000000"/>
        </w:rPr>
        <w:br/>
        <w:t xml:space="preserve">    text(V2_Winter,P2_Winter,</w:t>
      </w:r>
      <w:r w:rsidRPr="00C20F69">
        <w:rPr>
          <w:color w:val="800000"/>
        </w:rPr>
        <w:t>'\leftarrow State 2_L'</w:t>
      </w:r>
      <w:r>
        <w:rPr>
          <w:color w:val="000000"/>
        </w:rPr>
        <w:t>)</w:t>
      </w:r>
      <w:r>
        <w:rPr>
          <w:color w:val="000000"/>
        </w:rPr>
        <w:br/>
        <w:t xml:space="preserve">    text(V2a_Winter,P2a_Winter+(0.25*10^6),</w:t>
      </w:r>
      <w:r w:rsidRPr="00C20F69">
        <w:rPr>
          <w:color w:val="800000"/>
        </w:rPr>
        <w:t>'\downarrow State 2a_L'</w:t>
      </w:r>
      <w:r>
        <w:rPr>
          <w:color w:val="000000"/>
        </w:rPr>
        <w:t>)</w:t>
      </w:r>
      <w:r>
        <w:rPr>
          <w:color w:val="000000"/>
        </w:rPr>
        <w:br/>
        <w:t xml:space="preserve">    text(V3_Winter,P3_Winter,</w:t>
      </w:r>
      <w:r w:rsidRPr="00C20F69">
        <w:rPr>
          <w:color w:val="800000"/>
        </w:rPr>
        <w:t>'\leftarrow State 3_L'</w:t>
      </w:r>
      <w:r>
        <w:rPr>
          <w:color w:val="000000"/>
        </w:rPr>
        <w:t>)</w:t>
      </w:r>
      <w:r>
        <w:rPr>
          <w:color w:val="000000"/>
        </w:rPr>
        <w:br/>
        <w:t xml:space="preserve">    text(V4_Winter,P4_Winter,</w:t>
      </w:r>
      <w:r w:rsidRPr="00C20F69">
        <w:rPr>
          <w:color w:val="800000"/>
        </w:rPr>
        <w:t>'\leftarrow State 4_L'</w:t>
      </w:r>
      <w:r>
        <w:rPr>
          <w:color w:val="000000"/>
        </w:rPr>
        <w:t>)</w:t>
      </w:r>
      <w:r>
        <w:rPr>
          <w:color w:val="000000"/>
        </w:rPr>
        <w:br/>
      </w:r>
      <w:r>
        <w:rPr>
          <w:color w:val="000000"/>
        </w:rPr>
        <w:br/>
      </w:r>
      <w:r w:rsidRPr="00C20F69">
        <w:rPr>
          <w:color w:val="008000"/>
        </w:rPr>
        <w:t>% Calculated Values</w:t>
      </w:r>
      <w:r>
        <w:rPr>
          <w:color w:val="000000"/>
        </w:rPr>
        <w:br/>
        <w:t xml:space="preserve">    </w:t>
      </w:r>
      <w:r w:rsidRPr="00C20F69">
        <w:rPr>
          <w:color w:val="008000"/>
        </w:rPr>
        <w:t>%COP</w:t>
      </w:r>
      <w:r>
        <w:rPr>
          <w:color w:val="000000"/>
        </w:rPr>
        <w:br/>
        <w:t>wc_Summer = (H1-H2_Summer)/1000;</w:t>
      </w:r>
      <w:r>
        <w:rPr>
          <w:color w:val="000000"/>
        </w:rPr>
        <w:br/>
        <w:t>ql_Summer = (H4_Summer-H1)/1000;</w:t>
      </w:r>
      <w:r>
        <w:rPr>
          <w:color w:val="000000"/>
        </w:rPr>
        <w:br/>
        <w:t>fr_Summer = 5/((H4_Summer-H1)/1000);</w:t>
      </w:r>
      <w:r>
        <w:rPr>
          <w:color w:val="000000"/>
        </w:rPr>
        <w:br/>
        <w:t>COP_Summer = ql_Summer/wc_Summer;</w:t>
      </w:r>
      <w:r>
        <w:rPr>
          <w:color w:val="000000"/>
        </w:rPr>
        <w:br/>
        <w:t>wc_Winter = (H1-H2_Winter)/1000;</w:t>
      </w:r>
      <w:r>
        <w:rPr>
          <w:color w:val="000000"/>
        </w:rPr>
        <w:br/>
        <w:t>ql_Winter = (H4_Winter-H1)/1000;</w:t>
      </w:r>
      <w:r>
        <w:rPr>
          <w:color w:val="000000"/>
        </w:rPr>
        <w:br/>
        <w:t>fr_Winter = 5/((H4_Winter-H1)/1000);</w:t>
      </w:r>
      <w:r>
        <w:rPr>
          <w:color w:val="000000"/>
        </w:rPr>
        <w:br/>
        <w:t>COP_Winter = ql_Winter/wc_Winter;</w:t>
      </w:r>
      <w:r>
        <w:rPr>
          <w:color w:val="000000"/>
        </w:rPr>
        <w:br/>
      </w:r>
      <w:r>
        <w:rPr>
          <w:color w:val="000000"/>
        </w:rPr>
        <w:br/>
        <w:t>COP =[COP_Summer,COP_Winter];</w:t>
      </w:r>
      <w:r>
        <w:rPr>
          <w:color w:val="000000"/>
        </w:rPr>
        <w:br/>
      </w:r>
      <w:r>
        <w:rPr>
          <w:color w:val="000000"/>
        </w:rPr>
        <w:br/>
      </w:r>
      <w:r w:rsidRPr="00C20F69">
        <w:rPr>
          <w:color w:val="008000"/>
        </w:rPr>
        <w:t>%COP Graph</w:t>
      </w:r>
      <w:r>
        <w:rPr>
          <w:color w:val="000000"/>
        </w:rPr>
        <w:br/>
        <w:t>Tdelta=[linspace(255.372,322.039,120);linspace(255.372,322.039,120);linspace(255.372,322.039,120)]';</w:t>
      </w:r>
      <w:r>
        <w:rPr>
          <w:color w:val="000000"/>
        </w:rPr>
        <w:br/>
        <w:t>COPdelta=zeros(length(Tdelta),3);</w:t>
      </w:r>
      <w:r>
        <w:rPr>
          <w:color w:val="000000"/>
        </w:rPr>
        <w:br/>
        <w:t>H1delta=zeros(length(Tdelta),3);</w:t>
      </w:r>
      <w:r>
        <w:rPr>
          <w:color w:val="000000"/>
        </w:rPr>
        <w:br/>
        <w:t>H3delta=zeros(length(Tdelta),3);</w:t>
      </w:r>
      <w:r>
        <w:rPr>
          <w:color w:val="000000"/>
        </w:rPr>
        <w:br/>
        <w:t>H4delta=zeros(length(Tdelta),3);</w:t>
      </w:r>
      <w:r>
        <w:rPr>
          <w:color w:val="000000"/>
        </w:rPr>
        <w:br/>
        <w:t>H2delta=zeros(length(Tdelta),3);</w:t>
      </w:r>
      <w:r>
        <w:rPr>
          <w:color w:val="000000"/>
        </w:rPr>
        <w:br/>
        <w:t>FlowRatedelta = zeros(length(Tdelta),3);</w:t>
      </w:r>
      <w:r>
        <w:rPr>
          <w:color w:val="000000"/>
        </w:rPr>
        <w:br/>
      </w:r>
      <w:r>
        <w:rPr>
          <w:color w:val="000000"/>
        </w:rPr>
        <w:br/>
      </w:r>
      <w:r w:rsidRPr="00C20F69">
        <w:rPr>
          <w:color w:val="0000FF"/>
        </w:rPr>
        <w:t>for</w:t>
      </w:r>
      <w:r>
        <w:rPr>
          <w:color w:val="000000"/>
        </w:rPr>
        <w:t xml:space="preserve"> iii=1:length(Tdelta)</w:t>
      </w:r>
      <w:r>
        <w:rPr>
          <w:color w:val="000000"/>
        </w:rPr>
        <w:br/>
        <w:t xml:space="preserve">    </w:t>
      </w:r>
      <w:r w:rsidRPr="00C20F69">
        <w:rPr>
          <w:color w:val="0000FF"/>
        </w:rPr>
        <w:t>for</w:t>
      </w:r>
      <w:r>
        <w:rPr>
          <w:color w:val="000000"/>
        </w:rPr>
        <w:t xml:space="preserve"> j=1:3</w:t>
      </w:r>
      <w:r>
        <w:rPr>
          <w:color w:val="000000"/>
        </w:rPr>
        <w:br/>
        <w:t xml:space="preserve">        </w:t>
      </w:r>
      <w:r w:rsidRPr="00C20F69">
        <w:rPr>
          <w:color w:val="0000FF"/>
        </w:rPr>
        <w:t>if</w:t>
      </w:r>
      <w:r>
        <w:rPr>
          <w:color w:val="000000"/>
        </w:rPr>
        <w:t xml:space="preserve"> j==1</w:t>
      </w:r>
      <w:r>
        <w:rPr>
          <w:color w:val="000000"/>
        </w:rPr>
        <w:br/>
        <w:t xml:space="preserve">            wf=</w:t>
      </w:r>
      <w:r w:rsidRPr="00C20F69">
        <w:rPr>
          <w:color w:val="800000"/>
        </w:rPr>
        <w:t>'R410a'</w:t>
      </w:r>
      <w:r>
        <w:rPr>
          <w:color w:val="000000"/>
        </w:rPr>
        <w:t>;</w:t>
      </w:r>
      <w:r>
        <w:rPr>
          <w:color w:val="000000"/>
        </w:rPr>
        <w:br/>
        <w:t xml:space="preserve">        </w:t>
      </w:r>
      <w:r w:rsidRPr="00C20F69">
        <w:rPr>
          <w:color w:val="0000FF"/>
        </w:rPr>
        <w:t>end</w:t>
      </w:r>
      <w:r>
        <w:rPr>
          <w:color w:val="000000"/>
        </w:rPr>
        <w:br/>
        <w:t xml:space="preserve">        </w:t>
      </w:r>
      <w:r w:rsidRPr="00C20F69">
        <w:rPr>
          <w:color w:val="0000FF"/>
        </w:rPr>
        <w:t>if</w:t>
      </w:r>
      <w:r>
        <w:rPr>
          <w:color w:val="000000"/>
        </w:rPr>
        <w:t xml:space="preserve"> j==2</w:t>
      </w:r>
      <w:r>
        <w:rPr>
          <w:color w:val="000000"/>
        </w:rPr>
        <w:br/>
        <w:t xml:space="preserve">            wf=</w:t>
      </w:r>
      <w:r w:rsidRPr="00C20F69">
        <w:rPr>
          <w:color w:val="800000"/>
        </w:rPr>
        <w:t>'R32'</w:t>
      </w:r>
      <w:r>
        <w:rPr>
          <w:color w:val="000000"/>
        </w:rPr>
        <w:t>;</w:t>
      </w:r>
      <w:r>
        <w:rPr>
          <w:color w:val="000000"/>
        </w:rPr>
        <w:br/>
        <w:t xml:space="preserve">        </w:t>
      </w:r>
      <w:r w:rsidRPr="00C20F69">
        <w:rPr>
          <w:color w:val="0000FF"/>
        </w:rPr>
        <w:t>end</w:t>
      </w:r>
      <w:r>
        <w:rPr>
          <w:color w:val="000000"/>
        </w:rPr>
        <w:br/>
        <w:t xml:space="preserve">        </w:t>
      </w:r>
      <w:r w:rsidRPr="00C20F69">
        <w:rPr>
          <w:color w:val="0000FF"/>
        </w:rPr>
        <w:t>if</w:t>
      </w:r>
      <w:r>
        <w:rPr>
          <w:color w:val="000000"/>
        </w:rPr>
        <w:t xml:space="preserve"> j==3</w:t>
      </w:r>
      <w:r>
        <w:rPr>
          <w:color w:val="000000"/>
        </w:rPr>
        <w:br/>
        <w:t xml:space="preserve">            wf=</w:t>
      </w:r>
      <w:r w:rsidRPr="00C20F69">
        <w:rPr>
          <w:color w:val="800000"/>
        </w:rPr>
        <w:t>'R40'</w:t>
      </w:r>
      <w:r>
        <w:rPr>
          <w:color w:val="000000"/>
        </w:rPr>
        <w:t>;</w:t>
      </w:r>
      <w:r>
        <w:rPr>
          <w:color w:val="000000"/>
        </w:rPr>
        <w:br/>
      </w:r>
      <w:r>
        <w:rPr>
          <w:color w:val="000000"/>
        </w:rPr>
        <w:lastRenderedPageBreak/>
        <w:t xml:space="preserve">        </w:t>
      </w:r>
      <w:r w:rsidRPr="00C20F69">
        <w:rPr>
          <w:color w:val="0000FF"/>
        </w:rPr>
        <w:t>end</w:t>
      </w:r>
      <w:r>
        <w:rPr>
          <w:color w:val="000000"/>
        </w:rPr>
        <w:br/>
      </w:r>
      <w:r>
        <w:rPr>
          <w:color w:val="000000"/>
        </w:rPr>
        <w:br/>
        <w:t xml:space="preserve">    </w:t>
      </w:r>
      <w:r w:rsidRPr="00C20F69">
        <w:rPr>
          <w:color w:val="008000"/>
        </w:rPr>
        <w:t>%State 1</w:t>
      </w:r>
      <w:r>
        <w:rPr>
          <w:color w:val="000000"/>
        </w:rPr>
        <w:br/>
        <w:t xml:space="preserve">    x1=1;</w:t>
      </w:r>
      <w:r>
        <w:rPr>
          <w:color w:val="000000"/>
        </w:rPr>
        <w:br/>
        <w:t xml:space="preserve">    T1=-20+273.15;</w:t>
      </w:r>
      <w:r>
        <w:rPr>
          <w:color w:val="000000"/>
        </w:rPr>
        <w:br/>
        <w:t>H1delta(iii,j)=CoolProp.PropsSI(</w:t>
      </w:r>
      <w:r w:rsidRPr="00C20F69">
        <w:rPr>
          <w:color w:val="800000"/>
        </w:rPr>
        <w:t>'H'</w:t>
      </w:r>
      <w:r>
        <w:rPr>
          <w:color w:val="000000"/>
        </w:rPr>
        <w:t>,</w:t>
      </w:r>
      <w:r w:rsidRPr="00C20F69">
        <w:rPr>
          <w:color w:val="800000"/>
        </w:rPr>
        <w:t>'T'</w:t>
      </w:r>
      <w:r>
        <w:rPr>
          <w:color w:val="000000"/>
        </w:rPr>
        <w:t>,T1,</w:t>
      </w:r>
      <w:r w:rsidRPr="00C20F69">
        <w:rPr>
          <w:color w:val="800000"/>
        </w:rPr>
        <w:t>'Q'</w:t>
      </w:r>
      <w:r>
        <w:rPr>
          <w:color w:val="000000"/>
        </w:rPr>
        <w:t>,x1,wf);</w:t>
      </w:r>
      <w:r>
        <w:rPr>
          <w:color w:val="000000"/>
        </w:rPr>
        <w:br/>
        <w:t xml:space="preserve">    </w:t>
      </w:r>
      <w:r w:rsidRPr="00C20F69">
        <w:rPr>
          <w:color w:val="008000"/>
        </w:rPr>
        <w:t>%State 3</w:t>
      </w:r>
      <w:r>
        <w:rPr>
          <w:color w:val="000000"/>
        </w:rPr>
        <w:br/>
        <w:t xml:space="preserve">    x3=0;</w:t>
      </w:r>
      <w:r>
        <w:rPr>
          <w:color w:val="000000"/>
        </w:rPr>
        <w:br/>
        <w:t>H3delta(iii,j)=CoolProp.PropsSI(</w:t>
      </w:r>
      <w:r w:rsidRPr="00C20F69">
        <w:rPr>
          <w:color w:val="800000"/>
        </w:rPr>
        <w:t>'H'</w:t>
      </w:r>
      <w:r>
        <w:rPr>
          <w:color w:val="000000"/>
        </w:rPr>
        <w:t>,</w:t>
      </w:r>
      <w:r w:rsidRPr="00C20F69">
        <w:rPr>
          <w:color w:val="800000"/>
        </w:rPr>
        <w:t>'T'</w:t>
      </w:r>
      <w:r>
        <w:rPr>
          <w:color w:val="000000"/>
        </w:rPr>
        <w:t>,Tdelta(iii,j),</w:t>
      </w:r>
      <w:r w:rsidRPr="00C20F69">
        <w:rPr>
          <w:color w:val="800000"/>
        </w:rPr>
        <w:t>'Q'</w:t>
      </w:r>
      <w:r>
        <w:rPr>
          <w:color w:val="000000"/>
        </w:rPr>
        <w:t>,x3,wf);</w:t>
      </w:r>
      <w:r>
        <w:rPr>
          <w:color w:val="000000"/>
        </w:rPr>
        <w:br/>
        <w:t xml:space="preserve">    </w:t>
      </w:r>
      <w:r w:rsidRPr="00C20F69">
        <w:rPr>
          <w:color w:val="008000"/>
        </w:rPr>
        <w:t>%State 4</w:t>
      </w:r>
      <w:r>
        <w:rPr>
          <w:color w:val="000000"/>
        </w:rPr>
        <w:br/>
        <w:t>H4delta(iii,j)=H3delta(iii,j);</w:t>
      </w:r>
      <w:r>
        <w:rPr>
          <w:color w:val="000000"/>
        </w:rPr>
        <w:br/>
        <w:t xml:space="preserve">    </w:t>
      </w:r>
      <w:r w:rsidRPr="00C20F69">
        <w:rPr>
          <w:color w:val="008000"/>
        </w:rPr>
        <w:t>%State 2</w:t>
      </w:r>
      <w:r>
        <w:rPr>
          <w:color w:val="000000"/>
        </w:rPr>
        <w:br/>
        <w:t xml:space="preserve">    S1=CoolProp.PropsSI(</w:t>
      </w:r>
      <w:r w:rsidRPr="00C20F69">
        <w:rPr>
          <w:color w:val="800000"/>
        </w:rPr>
        <w:t>'S'</w:t>
      </w:r>
      <w:r>
        <w:rPr>
          <w:color w:val="000000"/>
        </w:rPr>
        <w:t>,</w:t>
      </w:r>
      <w:r w:rsidRPr="00C20F69">
        <w:rPr>
          <w:color w:val="800000"/>
        </w:rPr>
        <w:t>'T'</w:t>
      </w:r>
      <w:r>
        <w:rPr>
          <w:color w:val="000000"/>
        </w:rPr>
        <w:t>,T1,</w:t>
      </w:r>
      <w:r w:rsidRPr="00C20F69">
        <w:rPr>
          <w:color w:val="800000"/>
        </w:rPr>
        <w:t>'Q'</w:t>
      </w:r>
      <w:r>
        <w:rPr>
          <w:color w:val="000000"/>
        </w:rPr>
        <w:t>,x1,wf);</w:t>
      </w:r>
      <w:r>
        <w:rPr>
          <w:color w:val="000000"/>
        </w:rPr>
        <w:br/>
        <w:t xml:space="preserve">    S2=S1;</w:t>
      </w:r>
      <w:r>
        <w:rPr>
          <w:color w:val="000000"/>
        </w:rPr>
        <w:br/>
        <w:t xml:space="preserve">    P3=CoolProp.PropsSI(</w:t>
      </w:r>
      <w:r w:rsidRPr="00C20F69">
        <w:rPr>
          <w:color w:val="800000"/>
        </w:rPr>
        <w:t>'P'</w:t>
      </w:r>
      <w:r>
        <w:rPr>
          <w:color w:val="000000"/>
        </w:rPr>
        <w:t>,</w:t>
      </w:r>
      <w:r w:rsidRPr="00C20F69">
        <w:rPr>
          <w:color w:val="800000"/>
        </w:rPr>
        <w:t>'T'</w:t>
      </w:r>
      <w:r>
        <w:rPr>
          <w:color w:val="000000"/>
        </w:rPr>
        <w:t>,Tdelta(iii,j),</w:t>
      </w:r>
      <w:r w:rsidRPr="00C20F69">
        <w:rPr>
          <w:color w:val="800000"/>
        </w:rPr>
        <w:t>'Q'</w:t>
      </w:r>
      <w:r>
        <w:rPr>
          <w:color w:val="000000"/>
        </w:rPr>
        <w:t>,x3,wf);</w:t>
      </w:r>
      <w:r>
        <w:rPr>
          <w:color w:val="000000"/>
        </w:rPr>
        <w:br/>
        <w:t xml:space="preserve">    P2=P3;</w:t>
      </w:r>
      <w:r>
        <w:rPr>
          <w:color w:val="000000"/>
        </w:rPr>
        <w:br/>
        <w:t>H2delta(iii,j)=CoolProp.PropsSI(</w:t>
      </w:r>
      <w:r w:rsidRPr="00C20F69">
        <w:rPr>
          <w:color w:val="800000"/>
        </w:rPr>
        <w:t>'H'</w:t>
      </w:r>
      <w:r>
        <w:rPr>
          <w:color w:val="000000"/>
        </w:rPr>
        <w:t>,</w:t>
      </w:r>
      <w:r w:rsidRPr="00C20F69">
        <w:rPr>
          <w:color w:val="800000"/>
        </w:rPr>
        <w:t>'P'</w:t>
      </w:r>
      <w:r>
        <w:rPr>
          <w:color w:val="000000"/>
        </w:rPr>
        <w:t>,P2,</w:t>
      </w:r>
      <w:r w:rsidRPr="00C20F69">
        <w:rPr>
          <w:color w:val="800000"/>
        </w:rPr>
        <w:t>'S'</w:t>
      </w:r>
      <w:r>
        <w:rPr>
          <w:color w:val="000000"/>
        </w:rPr>
        <w:t>,S2,wf);</w:t>
      </w:r>
      <w:r>
        <w:rPr>
          <w:color w:val="000000"/>
        </w:rPr>
        <w:br/>
        <w:t xml:space="preserve">    </w:t>
      </w:r>
      <w:r w:rsidRPr="00C20F69">
        <w:rPr>
          <w:color w:val="008000"/>
        </w:rPr>
        <w:t>%COP Calc</w:t>
      </w:r>
      <w:r>
        <w:rPr>
          <w:color w:val="000000"/>
        </w:rPr>
        <w:br/>
        <w:t xml:space="preserve">       </w:t>
      </w:r>
      <w:r w:rsidRPr="00C20F69">
        <w:rPr>
          <w:color w:val="0000FF"/>
        </w:rPr>
        <w:t>if</w:t>
      </w:r>
      <w:r>
        <w:rPr>
          <w:color w:val="000000"/>
        </w:rPr>
        <w:t xml:space="preserve"> Tdelta(iii,j) == 322.039</w:t>
      </w:r>
      <w:r>
        <w:rPr>
          <w:color w:val="000000"/>
        </w:rPr>
        <w:br/>
        <w:t xml:space="preserve">        Power= 0.5;</w:t>
      </w:r>
      <w:r>
        <w:rPr>
          <w:color w:val="000000"/>
        </w:rPr>
        <w:br/>
        <w:t xml:space="preserve">            </w:t>
      </w:r>
      <w:r w:rsidRPr="00C20F69">
        <w:rPr>
          <w:color w:val="0000FF"/>
        </w:rPr>
        <w:t>else</w:t>
      </w:r>
      <w:r>
        <w:rPr>
          <w:color w:val="000000"/>
        </w:rPr>
        <w:br/>
        <w:t xml:space="preserve">        Power=2.0;</w:t>
      </w:r>
      <w:r>
        <w:rPr>
          <w:color w:val="000000"/>
        </w:rPr>
        <w:br/>
        <w:t>FlowRatedelta(iii,j)= Power/((H4delta(iii,j)-H1delta(iii,j))/1000);</w:t>
      </w:r>
      <w:r>
        <w:rPr>
          <w:color w:val="000000"/>
        </w:rPr>
        <w:br/>
        <w:t>COPdelta(iii,j)=abs(((H4delta(iii,j)-H1delta(iii,j))/1000)/((H1delta(iii,j)-H2delta(iii,j))/1000));</w:t>
      </w:r>
      <w:r>
        <w:rPr>
          <w:color w:val="000000"/>
        </w:rPr>
        <w:br/>
        <w:t xml:space="preserve">        </w:t>
      </w:r>
      <w:r w:rsidRPr="00C20F69">
        <w:rPr>
          <w:color w:val="0000FF"/>
        </w:rPr>
        <w:t>end</w:t>
      </w:r>
      <w:r>
        <w:rPr>
          <w:color w:val="000000"/>
        </w:rPr>
        <w:br/>
        <w:t xml:space="preserve">    </w:t>
      </w:r>
      <w:r w:rsidRPr="00C20F69">
        <w:rPr>
          <w:color w:val="0000FF"/>
        </w:rPr>
        <w:t>end</w:t>
      </w:r>
      <w:r>
        <w:rPr>
          <w:color w:val="000000"/>
        </w:rPr>
        <w:br/>
      </w:r>
      <w:r w:rsidRPr="00C20F69">
        <w:rPr>
          <w:color w:val="0000FF"/>
        </w:rPr>
        <w:t>end</w:t>
      </w:r>
      <w:r>
        <w:rPr>
          <w:color w:val="000000"/>
        </w:rPr>
        <w:br/>
        <w:t>figure</w:t>
      </w:r>
      <w:r>
        <w:rPr>
          <w:color w:val="000000"/>
        </w:rPr>
        <w:br/>
        <w:t xml:space="preserve">hold </w:t>
      </w:r>
      <w:r w:rsidRPr="00C20F69">
        <w:rPr>
          <w:color w:val="800000"/>
        </w:rPr>
        <w:t>on</w:t>
      </w:r>
      <w:r>
        <w:rPr>
          <w:color w:val="000000"/>
        </w:rPr>
        <w:br/>
        <w:t>title (</w:t>
      </w:r>
      <w:r w:rsidRPr="00C20F69">
        <w:rPr>
          <w:color w:val="800000"/>
        </w:rPr>
        <w:t>'COP vs Temperature'</w:t>
      </w:r>
      <w:r>
        <w:rPr>
          <w:color w:val="000000"/>
        </w:rPr>
        <w:t>)</w:t>
      </w:r>
      <w:r>
        <w:rPr>
          <w:color w:val="000000"/>
        </w:rPr>
        <w:br/>
        <w:t>xlabel (</w:t>
      </w:r>
      <w:r w:rsidRPr="00C20F69">
        <w:rPr>
          <w:color w:val="800000"/>
        </w:rPr>
        <w:t>'Temperature (C)'</w:t>
      </w:r>
      <w:r>
        <w:rPr>
          <w:color w:val="000000"/>
        </w:rPr>
        <w:t>)</w:t>
      </w:r>
      <w:r>
        <w:rPr>
          <w:color w:val="000000"/>
        </w:rPr>
        <w:br/>
        <w:t>ylabel (</w:t>
      </w:r>
      <w:r w:rsidRPr="00C20F69">
        <w:rPr>
          <w:color w:val="800000"/>
        </w:rPr>
        <w:t>'COP'</w:t>
      </w:r>
      <w:r>
        <w:rPr>
          <w:color w:val="000000"/>
        </w:rPr>
        <w:t>)</w:t>
      </w:r>
      <w:r>
        <w:rPr>
          <w:color w:val="000000"/>
        </w:rPr>
        <w:br/>
        <w:t>xlim ([0,10])</w:t>
      </w:r>
      <w:r>
        <w:rPr>
          <w:color w:val="000000"/>
        </w:rPr>
        <w:br/>
        <w:t>ylim ([7,13])</w:t>
      </w:r>
      <w:r>
        <w:rPr>
          <w:color w:val="000000"/>
        </w:rPr>
        <w:br/>
        <w:t>plot (Tdelta-273.15,COPdelta)</w:t>
      </w:r>
      <w:r>
        <w:rPr>
          <w:color w:val="000000"/>
        </w:rPr>
        <w:br/>
        <w:t>legend (</w:t>
      </w:r>
      <w:r w:rsidRPr="00C20F69">
        <w:rPr>
          <w:color w:val="800000"/>
        </w:rPr>
        <w:t>'\color{blue} R410a'</w:t>
      </w:r>
      <w:r>
        <w:rPr>
          <w:color w:val="000000"/>
        </w:rPr>
        <w:t>,</w:t>
      </w:r>
      <w:r w:rsidRPr="00C20F69">
        <w:rPr>
          <w:color w:val="800000"/>
        </w:rPr>
        <w:t>'\color{red} R32'</w:t>
      </w:r>
      <w:r>
        <w:rPr>
          <w:color w:val="000000"/>
        </w:rPr>
        <w:t>,</w:t>
      </w:r>
      <w:r w:rsidRPr="00C20F69">
        <w:rPr>
          <w:color w:val="800000"/>
        </w:rPr>
        <w:t>'\color{orange} R40'</w:t>
      </w:r>
      <w:r>
        <w:rPr>
          <w:color w:val="000000"/>
        </w:rPr>
        <w:t>)</w:t>
      </w:r>
      <w:r>
        <w:rPr>
          <w:color w:val="000000"/>
        </w:rPr>
        <w:br/>
      </w:r>
      <w:r>
        <w:rPr>
          <w:color w:val="000000"/>
        </w:rPr>
        <w:br/>
        <w:t>figure</w:t>
      </w:r>
      <w:r>
        <w:rPr>
          <w:color w:val="000000"/>
        </w:rPr>
        <w:br/>
        <w:t xml:space="preserve">hold </w:t>
      </w:r>
      <w:r w:rsidRPr="00C20F69">
        <w:rPr>
          <w:color w:val="800000"/>
        </w:rPr>
        <w:t>on</w:t>
      </w:r>
      <w:r>
        <w:rPr>
          <w:color w:val="000000"/>
        </w:rPr>
        <w:br/>
        <w:t>title (</w:t>
      </w:r>
      <w:r w:rsidRPr="00C20F69">
        <w:rPr>
          <w:color w:val="800000"/>
        </w:rPr>
        <w:t>'Flow Rate vs Temperature'</w:t>
      </w:r>
      <w:r>
        <w:rPr>
          <w:color w:val="000000"/>
        </w:rPr>
        <w:t>)</w:t>
      </w:r>
      <w:r>
        <w:rPr>
          <w:color w:val="000000"/>
        </w:rPr>
        <w:br/>
        <w:t>xlabel (</w:t>
      </w:r>
      <w:r w:rsidRPr="00C20F69">
        <w:rPr>
          <w:color w:val="800000"/>
        </w:rPr>
        <w:t>'Temperature (C)'</w:t>
      </w:r>
      <w:r>
        <w:rPr>
          <w:color w:val="000000"/>
        </w:rPr>
        <w:t>)</w:t>
      </w:r>
      <w:r>
        <w:rPr>
          <w:color w:val="000000"/>
        </w:rPr>
        <w:br/>
        <w:t>ylabel (</w:t>
      </w:r>
      <w:r w:rsidRPr="00C20F69">
        <w:rPr>
          <w:color w:val="800000"/>
        </w:rPr>
        <w:t>'Flow Rate'</w:t>
      </w:r>
      <w:r>
        <w:rPr>
          <w:color w:val="000000"/>
        </w:rPr>
        <w:t>)</w:t>
      </w:r>
      <w:r>
        <w:rPr>
          <w:color w:val="000000"/>
        </w:rPr>
        <w:br/>
        <w:t>plot (Tdelta-273.15, abs(FlowRatedelta))</w:t>
      </w:r>
      <w:r>
        <w:rPr>
          <w:color w:val="000000"/>
        </w:rPr>
        <w:br/>
        <w:t>legend (</w:t>
      </w:r>
      <w:r w:rsidRPr="00C20F69">
        <w:rPr>
          <w:color w:val="800000"/>
        </w:rPr>
        <w:t>'\color{blue} R410a'</w:t>
      </w:r>
      <w:r>
        <w:rPr>
          <w:color w:val="000000"/>
        </w:rPr>
        <w:t>,</w:t>
      </w:r>
      <w:r w:rsidRPr="00C20F69">
        <w:rPr>
          <w:color w:val="800000"/>
        </w:rPr>
        <w:t>'\color{red} R32'</w:t>
      </w:r>
      <w:r>
        <w:rPr>
          <w:color w:val="000000"/>
        </w:rPr>
        <w:t>,</w:t>
      </w:r>
      <w:r w:rsidRPr="00C20F69">
        <w:rPr>
          <w:color w:val="800000"/>
        </w:rPr>
        <w:t>'\color{orange} R40'</w:t>
      </w:r>
      <w:r>
        <w:rPr>
          <w:color w:val="000000"/>
        </w:rPr>
        <w:t>)</w:t>
      </w:r>
    </w:p>
    <w:p w:rsidR="00890396" w:rsidRDefault="00890396" w:rsidP="00890396">
      <w:pPr>
        <w:pStyle w:val="BodyTextIndent"/>
        <w:ind w:left="720" w:firstLine="0"/>
        <w:sectPr w:rsidR="00890396" w:rsidSect="00890396">
          <w:type w:val="continuous"/>
          <w:pgSz w:w="12240" w:h="15840"/>
          <w:pgMar w:top="1440" w:right="720" w:bottom="1440" w:left="720" w:header="720" w:footer="720" w:gutter="0"/>
          <w:cols w:space="540"/>
        </w:sectPr>
      </w:pPr>
    </w:p>
    <w:p w:rsidR="00890396" w:rsidRDefault="00890396" w:rsidP="00890396">
      <w:pPr>
        <w:pStyle w:val="BodyTextIndent"/>
        <w:ind w:left="720" w:firstLine="0"/>
      </w:pPr>
    </w:p>
    <w:p w:rsidR="008B61D2" w:rsidRDefault="008B61D2">
      <w:pPr>
        <w:pStyle w:val="BodyTextIndent"/>
      </w:pPr>
    </w:p>
    <w:p w:rsidR="00BF05B3" w:rsidRDefault="00BF05B3" w:rsidP="00BF05B3">
      <w:pPr>
        <w:pStyle w:val="BodyTextIndent"/>
        <w:ind w:firstLine="0"/>
        <w:sectPr w:rsidR="00BF05B3">
          <w:type w:val="continuous"/>
          <w:pgSz w:w="12240" w:h="15840"/>
          <w:pgMar w:top="1440" w:right="720" w:bottom="1440" w:left="720" w:header="720" w:footer="720" w:gutter="0"/>
          <w:cols w:num="2" w:space="540" w:equalWidth="0">
            <w:col w:w="5130" w:space="540"/>
            <w:col w:w="5130"/>
          </w:cols>
        </w:sectPr>
      </w:pPr>
    </w:p>
    <w:p w:rsidR="008B61D2" w:rsidRDefault="008B61D2">
      <w:pPr>
        <w:pStyle w:val="BodyTextIndent"/>
      </w:pPr>
    </w:p>
    <w:sectPr w:rsidR="008B61D2">
      <w:type w:val="continuous"/>
      <w:pgSz w:w="12240" w:h="15840"/>
      <w:pgMar w:top="1440" w:right="720" w:bottom="1440" w:left="720" w:header="720" w:footer="720" w:gutter="0"/>
      <w:cols w:num="2" w:space="540" w:equalWidth="0">
        <w:col w:w="5130" w:space="540"/>
        <w:col w:w="513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E06" w:rsidRDefault="00973E06">
      <w:r>
        <w:separator/>
      </w:r>
    </w:p>
  </w:endnote>
  <w:endnote w:type="continuationSeparator" w:id="0">
    <w:p w:rsidR="00973E06" w:rsidRDefault="00973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ABB" w:rsidRDefault="00F00ABB">
    <w:pPr>
      <w:pStyle w:val="Footer"/>
    </w:pPr>
    <w:r>
      <w:tab/>
    </w:r>
    <w:r>
      <w:fldChar w:fldCharType="begin"/>
    </w:r>
    <w:r>
      <w:instrText xml:space="preserve"> PAGE  \* MERGEFORMAT </w:instrText>
    </w:r>
    <w:r>
      <w:fldChar w:fldCharType="separate"/>
    </w:r>
    <w:r w:rsidR="000A0B09">
      <w:rPr>
        <w:noProof/>
      </w:rPr>
      <w:t>10</w:t>
    </w:r>
    <w:r>
      <w:fldChar w:fldCharType="end"/>
    </w:r>
    <w:r>
      <w:tab/>
      <w:t>Copyright © 20xx by ASME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E06" w:rsidRDefault="00973E06">
      <w:r>
        <w:separator/>
      </w:r>
    </w:p>
  </w:footnote>
  <w:footnote w:type="continuationSeparator" w:id="0">
    <w:p w:rsidR="00973E06" w:rsidRDefault="00973E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604FE"/>
    <w:multiLevelType w:val="hybridMultilevel"/>
    <w:tmpl w:val="624A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1396A"/>
    <w:rsid w:val="00061F7B"/>
    <w:rsid w:val="000A0B09"/>
    <w:rsid w:val="000D189F"/>
    <w:rsid w:val="00125EA2"/>
    <w:rsid w:val="001620EF"/>
    <w:rsid w:val="001C2CA9"/>
    <w:rsid w:val="00275F6D"/>
    <w:rsid w:val="0029775D"/>
    <w:rsid w:val="002F62C3"/>
    <w:rsid w:val="00320E59"/>
    <w:rsid w:val="004115D4"/>
    <w:rsid w:val="00437F7C"/>
    <w:rsid w:val="0044245F"/>
    <w:rsid w:val="004A3EB9"/>
    <w:rsid w:val="005371CB"/>
    <w:rsid w:val="006A4669"/>
    <w:rsid w:val="006C71D9"/>
    <w:rsid w:val="006D1B7F"/>
    <w:rsid w:val="006D4220"/>
    <w:rsid w:val="00755DA5"/>
    <w:rsid w:val="007B2BF3"/>
    <w:rsid w:val="00867A09"/>
    <w:rsid w:val="00890396"/>
    <w:rsid w:val="008B61D2"/>
    <w:rsid w:val="008C44AC"/>
    <w:rsid w:val="008C66A6"/>
    <w:rsid w:val="008D0D19"/>
    <w:rsid w:val="009214DA"/>
    <w:rsid w:val="00973E06"/>
    <w:rsid w:val="009A0C5C"/>
    <w:rsid w:val="00A11030"/>
    <w:rsid w:val="00A615AA"/>
    <w:rsid w:val="00AE76AB"/>
    <w:rsid w:val="00B01146"/>
    <w:rsid w:val="00B50B0E"/>
    <w:rsid w:val="00B579C6"/>
    <w:rsid w:val="00B67C0E"/>
    <w:rsid w:val="00B841C4"/>
    <w:rsid w:val="00B96FC1"/>
    <w:rsid w:val="00BA63D4"/>
    <w:rsid w:val="00BB36E2"/>
    <w:rsid w:val="00BD234E"/>
    <w:rsid w:val="00BF05B3"/>
    <w:rsid w:val="00C475EA"/>
    <w:rsid w:val="00C547C4"/>
    <w:rsid w:val="00C8119B"/>
    <w:rsid w:val="00DC6316"/>
    <w:rsid w:val="00DD3993"/>
    <w:rsid w:val="00E236EB"/>
    <w:rsid w:val="00EE486D"/>
    <w:rsid w:val="00EE48FC"/>
    <w:rsid w:val="00F0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CB33AE"/>
  <w15:chartTrackingRefBased/>
  <w15:docId w15:val="{003647C7-6716-4552-A48C-2290DD64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character" w:styleId="Hyperlink">
    <w:name w:val="Hyperlink"/>
    <w:rsid w:val="008C66A6"/>
    <w:rPr>
      <w:color w:val="0563C1"/>
      <w:u w:val="single"/>
    </w:rPr>
  </w:style>
  <w:style w:type="character" w:customStyle="1" w:styleId="UnresolvedMention">
    <w:name w:val="Unresolved Mention"/>
    <w:uiPriority w:val="99"/>
    <w:semiHidden/>
    <w:unhideWhenUsed/>
    <w:rsid w:val="008C66A6"/>
    <w:rPr>
      <w:color w:val="605E5C"/>
      <w:shd w:val="clear" w:color="auto" w:fill="E1DFDD"/>
    </w:rPr>
  </w:style>
  <w:style w:type="paragraph" w:customStyle="1" w:styleId="MATLABCode">
    <w:name w:val="MATLAB Code"/>
    <w:basedOn w:val="Normal"/>
    <w:link w:val="MATLABCodeChar"/>
    <w:rsid w:val="00890396"/>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uppressAutoHyphens w:val="0"/>
      <w:overflowPunct/>
      <w:autoSpaceDE/>
      <w:autoSpaceDN/>
      <w:adjustRightInd/>
      <w:spacing w:after="160" w:line="360" w:lineRule="auto"/>
      <w:jc w:val="left"/>
      <w:textAlignment w:val="auto"/>
    </w:pPr>
    <w:rPr>
      <w:rFonts w:ascii="Lucida Console" w:eastAsia="Calibri" w:hAnsi="Lucida Console"/>
      <w:noProof/>
      <w:kern w:val="0"/>
      <w:sz w:val="16"/>
      <w:szCs w:val="22"/>
    </w:rPr>
  </w:style>
  <w:style w:type="character" w:customStyle="1" w:styleId="MATLABCodeChar">
    <w:name w:val="MATLAB Code Char"/>
    <w:link w:val="MATLABCode"/>
    <w:rsid w:val="00890396"/>
    <w:rPr>
      <w:rFonts w:ascii="Lucida Console" w:eastAsia="Calibri" w:hAnsi="Lucida Console"/>
      <w:noProof/>
      <w:sz w:val="16"/>
      <w:szCs w:val="22"/>
      <w:shd w:val="clear" w:color="auto" w:fill="F3F3F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asme.org/shop/proceedings/conference-publications/author-templates" TargetMode="External"/><Relationship Id="rId2" Type="http://schemas.openxmlformats.org/officeDocument/2006/relationships/numbering" Target="numbering.xml"/><Relationship Id="rId16" Type="http://schemas.openxmlformats.org/officeDocument/2006/relationships/hyperlink" Target="http://www.coolprop.org/fluid_properties/fluids/R410A.html#fluid-r410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daikin.com/about/why_daikin/benefits/r-32/"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C15E6-6613-47BA-A144-20E5EAE71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Template>
  <TotalTime>6</TotalTime>
  <Pages>10</Pages>
  <Words>3058</Words>
  <Characters>17433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20451</CharactersWithSpaces>
  <SharedDoc>false</SharedDoc>
  <HLinks>
    <vt:vector size="18" baseType="variant">
      <vt:variant>
        <vt:i4>5767172</vt:i4>
      </vt:variant>
      <vt:variant>
        <vt:i4>6</vt:i4>
      </vt:variant>
      <vt:variant>
        <vt:i4>0</vt:i4>
      </vt:variant>
      <vt:variant>
        <vt:i4>5</vt:i4>
      </vt:variant>
      <vt:variant>
        <vt:lpwstr>http://www.asme.org/shop/proceedings/conference-publications/author-templates</vt:lpwstr>
      </vt:variant>
      <vt:variant>
        <vt:lpwstr/>
      </vt:variant>
      <vt:variant>
        <vt:i4>3997711</vt:i4>
      </vt:variant>
      <vt:variant>
        <vt:i4>3</vt:i4>
      </vt:variant>
      <vt:variant>
        <vt:i4>0</vt:i4>
      </vt:variant>
      <vt:variant>
        <vt:i4>5</vt:i4>
      </vt:variant>
      <vt:variant>
        <vt:lpwstr>http://www.coolprop.org/fluid_properties/fluids/R410A.html</vt:lpwstr>
      </vt:variant>
      <vt:variant>
        <vt:lpwstr>fluid-r410a</vt:lpwstr>
      </vt:variant>
      <vt:variant>
        <vt:i4>6553694</vt:i4>
      </vt:variant>
      <vt:variant>
        <vt:i4>0</vt:i4>
      </vt:variant>
      <vt:variant>
        <vt:i4>0</vt:i4>
      </vt:variant>
      <vt:variant>
        <vt:i4>5</vt:i4>
      </vt:variant>
      <vt:variant>
        <vt:lpwstr>http://www.daikin.com/about/why_daikin/benefits/r-32/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Howard Kaikow</dc:creator>
  <cp:keywords/>
  <dc:description/>
  <cp:lastModifiedBy>Nitschelm, Charlie J</cp:lastModifiedBy>
  <cp:revision>3</cp:revision>
  <cp:lastPrinted>1601-01-01T00:00:00Z</cp:lastPrinted>
  <dcterms:created xsi:type="dcterms:W3CDTF">2018-10-27T17:57:00Z</dcterms:created>
  <dcterms:modified xsi:type="dcterms:W3CDTF">2018-10-27T18:03:00Z</dcterms:modified>
</cp:coreProperties>
</file>